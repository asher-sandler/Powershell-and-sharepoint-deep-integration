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EF7E4">
    <v:background id="_x0000_s1025" o:bwmode="white" fillcolor="#fef7e4" o:targetscreensize="1024,768">
      <v:fill color2="fill darken(225)" method="linear sigma" focus="100%" type="gradient"/>
    </v:background>
  </w:background>
  <w:body>
    <w:p w14:paraId="5C699A45" w14:textId="65F5A954" w:rsidR="00FB04AA" w:rsidRPr="00FB04AA" w:rsidRDefault="00FB04AA" w:rsidP="00FB04AA">
      <w:pPr>
        <w:pStyle w:val="a8"/>
        <w:pBdr>
          <w:bottom w:val="single" w:sz="8" w:space="24" w:color="727CA3" w:themeColor="accent1"/>
        </w:pBd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F39AEC6" wp14:editId="54A7178B">
                <wp:simplePos x="0" y="0"/>
                <wp:positionH relativeFrom="column">
                  <wp:posOffset>4519930</wp:posOffset>
                </wp:positionH>
                <wp:positionV relativeFrom="paragraph">
                  <wp:posOffset>-434975</wp:posOffset>
                </wp:positionV>
                <wp:extent cx="1362075" cy="1171575"/>
                <wp:effectExtent l="57150" t="19050" r="66675" b="10477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D03AEE9" w14:textId="05B228DB" w:rsidR="008D03BF" w:rsidRDefault="008D03BF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5B1B111A" wp14:editId="383D5F6E">
                                  <wp:extent cx="1152525" cy="1028700"/>
                                  <wp:effectExtent l="0" t="0" r="9525" b="0"/>
                                  <wp:docPr id="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3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2525" cy="1028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55.9pt;margin-top:-34.25pt;width:107.25pt;height:9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" stroked="f">
                <v:shadow on="t" color="black" opacity="26214f" origin=",-.5" offset="0,3pt"/>
                <v:textbox>
                  <w:txbxContent>
                    <w:p w14:paraId="2D03AEE9" w14:textId="05B228DB" w:rsidR="008D03BF" w:rsidRDefault="008D03BF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5B1B111A" wp14:editId="383D5F6E">
                            <wp:extent cx="1152525" cy="1028700"/>
                            <wp:effectExtent l="0" t="0" r="9525" b="0"/>
                            <wp:docPr id="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3">
                                              <a14:imgEffect>
                                                <a14:saturation sat="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52525" cy="1028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FB04AA">
        <w:rPr>
          <w:rFonts w:ascii="Times New Roman" w:hAnsi="Times New Roman" w:cs="Times New Roman"/>
          <w:sz w:val="36"/>
          <w:szCs w:val="36"/>
        </w:rPr>
        <w:t xml:space="preserve">Работа пользователей </w:t>
      </w:r>
    </w:p>
    <w:p w14:paraId="08AEBF4D" w14:textId="5A502766" w:rsidR="00FB04AA" w:rsidRPr="00FB04AA" w:rsidRDefault="00FB04AA" w:rsidP="00FB04AA">
      <w:pPr>
        <w:pStyle w:val="a8"/>
        <w:pBdr>
          <w:bottom w:val="single" w:sz="8" w:space="24" w:color="727CA3" w:themeColor="accent1"/>
        </w:pBdr>
        <w:jc w:val="center"/>
        <w:rPr>
          <w:rFonts w:ascii="Times New Roman" w:hAnsi="Times New Roman" w:cs="Times New Roman"/>
          <w:sz w:val="36"/>
          <w:szCs w:val="36"/>
        </w:rPr>
      </w:pPr>
      <w:r w:rsidRPr="00FB04AA">
        <w:rPr>
          <w:rFonts w:ascii="Times New Roman" w:hAnsi="Times New Roman" w:cs="Times New Roman"/>
          <w:sz w:val="36"/>
          <w:szCs w:val="36"/>
        </w:rPr>
        <w:t>платежных АС</w:t>
      </w:r>
    </w:p>
    <w:p w14:paraId="2DE729C8" w14:textId="44F0D3AF" w:rsidR="00B00528" w:rsidRPr="008E3919" w:rsidRDefault="00B00528" w:rsidP="008E3919">
      <w:pPr>
        <w:pStyle w:val="a6"/>
        <w:ind w:left="0"/>
        <w:rPr>
          <w:b/>
          <w:sz w:val="32"/>
          <w:szCs w:val="32"/>
        </w:rPr>
      </w:pPr>
      <w:r w:rsidRPr="008E3919">
        <w:rPr>
          <w:b/>
          <w:sz w:val="32"/>
          <w:szCs w:val="32"/>
        </w:rPr>
        <w:t>УЧАСТОК:</w:t>
      </w:r>
    </w:p>
    <w:sdt>
      <w:sdtPr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alias w:val="Название"/>
        <w:tag w:val=""/>
        <w:id w:val="146638032"/>
        <w:placeholder>
          <w:docPart w:val="253E03A199D5453094C50C2177C3B051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03B1F012" w14:textId="77777777" w:rsidR="00B00528" w:rsidRPr="008E3919" w:rsidRDefault="00B00528" w:rsidP="00B00528">
          <w:pPr>
            <w:rPr>
              <w:rFonts w:ascii="Times New Roman" w:eastAsia="Times New Roman" w:hAnsi="Times New Roman" w:cs="Times New Roman"/>
              <w:sz w:val="24"/>
              <w:szCs w:val="24"/>
              <w:highlight w:val="lightGray"/>
              <w:lang w:eastAsia="ru-RU"/>
            </w:rPr>
          </w:pPr>
          <w:r w:rsidRPr="00D00017">
            <w:rPr>
              <w:rFonts w:ascii="Times New Roman" w:eastAsia="Times New Roman" w:hAnsi="Times New Roman" w:cs="Times New Roman"/>
              <w:sz w:val="28"/>
              <w:szCs w:val="28"/>
              <w:highlight w:val="lightGray"/>
              <w:lang w:eastAsia="ru-RU"/>
            </w:rPr>
            <w:t>[Название]</w:t>
          </w:r>
        </w:p>
      </w:sdtContent>
    </w:sdt>
    <w:p w14:paraId="7C598B9B" w14:textId="77777777" w:rsidR="008E3919" w:rsidRDefault="00462CAC" w:rsidP="00823284">
      <w:pPr>
        <w:pStyle w:val="a6"/>
        <w:ind w:left="0"/>
        <w:rPr>
          <w:b/>
        </w:rPr>
      </w:pPr>
      <w:r w:rsidRPr="00244349">
        <w:rPr>
          <w:b/>
          <w:sz w:val="28"/>
          <w:szCs w:val="28"/>
        </w:rPr>
        <w:t>С</w:t>
      </w:r>
      <w:r w:rsidR="00B00528" w:rsidRPr="00244349">
        <w:rPr>
          <w:b/>
          <w:sz w:val="28"/>
          <w:szCs w:val="28"/>
        </w:rPr>
        <w:t>мена</w:t>
      </w:r>
      <w:r w:rsidR="00823284">
        <w:rPr>
          <w:b/>
          <w:sz w:val="28"/>
          <w:szCs w:val="28"/>
        </w:rPr>
        <w:t xml:space="preserve"> 1</w:t>
      </w:r>
      <w:r w:rsidR="00B00528" w:rsidRPr="00244349">
        <w:rPr>
          <w:b/>
          <w:sz w:val="28"/>
          <w:szCs w:val="28"/>
        </w:rPr>
        <w:t>:</w:t>
      </w:r>
      <w:r w:rsidR="00B00528">
        <w:rPr>
          <w:b/>
        </w:rPr>
        <w:t xml:space="preserve"> </w:t>
      </w:r>
    </w:p>
    <w:sdt>
      <w:sdtPr>
        <w:alias w:val="Все сотрудники работают во вторую смену"/>
        <w:tag w:val="_x041d__x0430__x0020__x0440__x0430__x0431__x043e__x0442__x0435__x0020__x0441__x0020_8_x003a_00_x002d_17_x003a_00"/>
        <w:id w:val="1966997407"/>
        <w:placeholder>
          <w:docPart w:val="5904BAC64D164BA8BFFD98262AE47EEA"/>
        </w:placeholder>
        <w:showingPlcHdr/>
        <w:dataBinding w:prefixMappings="xmlns:ns0='http://schemas.microsoft.com/office/2006/metadata/properties' xmlns:ns1='http://www.w3.org/2001/XMLSchema-instance' xmlns:ns2='http://schemas.microsoft.com/office/infopath/2007/PartnerControls' xmlns:ns3='b9d0b31f-70d3-4870-a0da-6613fb734f67' " w:xpath="/ns0:properties[1]/documentManagement[1]/ns3:_x041d__x0430__x0020__x0440__x0430__x0431__x043e__x0442__x0435__x0020__x0441__x0020_8_x003a_00_x002d_17_x003a_00[1]" w:storeItemID="{BBAAAB3C-0AB8-4C9F-8C77-8D4134AC8713}"/>
        <w:text w:multiLine="1"/>
      </w:sdtPr>
      <w:sdtEndPr/>
      <w:sdtContent>
        <w:p w14:paraId="4B29D5E8" w14:textId="4B598B78" w:rsidR="00FB04AA" w:rsidRDefault="003C511D" w:rsidP="00B00528">
          <w:pPr>
            <w:pStyle w:val="a6"/>
          </w:pPr>
          <w:r w:rsidRPr="000C0F8D">
            <w:rPr>
              <w:rStyle w:val="a3"/>
            </w:rPr>
            <w:t>[Все сотрудники работают во вторую смену]</w:t>
          </w:r>
        </w:p>
      </w:sdtContent>
    </w:sdt>
    <w:p w14:paraId="777DA4E1" w14:textId="7702145A" w:rsidR="00B00528" w:rsidRPr="00244349" w:rsidRDefault="00244349" w:rsidP="00244349">
      <w:pPr>
        <w:pStyle w:val="a6"/>
        <w:ind w:left="0"/>
        <w:rPr>
          <w:b/>
          <w:sz w:val="28"/>
          <w:szCs w:val="28"/>
        </w:rPr>
      </w:pPr>
      <w:r w:rsidRPr="00244349">
        <w:rPr>
          <w:b/>
          <w:sz w:val="28"/>
          <w:szCs w:val="28"/>
        </w:rPr>
        <w:t>Смена</w:t>
      </w:r>
      <w:r w:rsidR="00823284">
        <w:rPr>
          <w:b/>
          <w:sz w:val="28"/>
          <w:szCs w:val="28"/>
        </w:rPr>
        <w:t xml:space="preserve"> 2</w:t>
      </w:r>
      <w:r w:rsidRPr="00244349">
        <w:rPr>
          <w:b/>
          <w:sz w:val="28"/>
          <w:szCs w:val="28"/>
        </w:rPr>
        <w:t>:</w:t>
      </w:r>
    </w:p>
    <w:sdt>
      <w:sdtPr>
        <w:alias w:val="Все сотрудники работают в первую смену"/>
        <w:tag w:val="_x0421__x043e__x0442__x0440__x0443__x0434__x043d__x0438__x043a__x0438__x0020__x0432__x043e__x0020__x0432__x0442__x043e__x0440__x0443__x044e__x0020__x0441__x043c__x0435__x043d__x0443_"/>
        <w:id w:val="-1153677125"/>
        <w:placeholder>
          <w:docPart w:val="C514F1B9AF3A48D7B7761C61606075A8"/>
        </w:placeholder>
        <w:showingPlcHdr/>
        <w:dataBinding w:prefixMappings="xmlns:ns0='http://schemas.microsoft.com/office/2006/metadata/properties' xmlns:ns1='http://www.w3.org/2001/XMLSchema-instance' xmlns:ns2='http://schemas.microsoft.com/office/infopath/2007/PartnerControls' xmlns:ns3='b9d0b31f-70d3-4870-a0da-6613fb734f67' " w:xpath="/ns0:properties[1]/documentManagement[1]/ns3:_x0421__x043e__x0442__x0440__x0443__x0434__x043d__x0438__x043a__x0438__x0020__x0432__x043e__x0020__x0432__x0442__x043e__x0440__x0443__x044e__x0020__x0441__x043c__x0435__x043d__x0443_[1]" w:storeItemID="{BBAAAB3C-0AB8-4C9F-8C77-8D4134AC8713}"/>
        <w:text w:multiLine="1"/>
      </w:sdtPr>
      <w:sdtEndPr/>
      <w:sdtContent>
        <w:p w14:paraId="5980548F" w14:textId="2DBC8ABF" w:rsidR="00B00528" w:rsidRDefault="003C511D" w:rsidP="00B00528">
          <w:pPr>
            <w:pStyle w:val="a6"/>
          </w:pPr>
          <w:r w:rsidRPr="000C0F8D">
            <w:rPr>
              <w:rStyle w:val="a3"/>
            </w:rPr>
            <w:t>[Все сотрудники работают в первую смену]</w:t>
          </w:r>
        </w:p>
      </w:sdtContent>
    </w:sdt>
    <w:p w14:paraId="2B38D575" w14:textId="1519844B" w:rsidR="00B00528" w:rsidRPr="00244349" w:rsidRDefault="00244349" w:rsidP="00244349">
      <w:pPr>
        <w:pStyle w:val="a6"/>
        <w:ind w:left="0"/>
        <w:rPr>
          <w:b/>
          <w:sz w:val="28"/>
          <w:szCs w:val="28"/>
        </w:rPr>
      </w:pPr>
      <w:r w:rsidRPr="00244349">
        <w:rPr>
          <w:b/>
          <w:sz w:val="28"/>
          <w:szCs w:val="28"/>
        </w:rPr>
        <w:t>Отсутствуют на рабочем месте</w:t>
      </w:r>
      <w:r>
        <w:rPr>
          <w:b/>
          <w:sz w:val="28"/>
          <w:szCs w:val="28"/>
        </w:rPr>
        <w:t>:</w:t>
      </w:r>
    </w:p>
    <w:sdt>
      <w:sdtPr>
        <w:alias w:val="Все сотрудники присутствуют"/>
        <w:tag w:val="_x0421__x043e__x0442__x0440__x0443__x0434__x043d__x0438__x043a__x0438__x0020__x043d__x0430__x0020__x0431__x043e__x043b__x002e__x0020__x043b__x0438__x0441__x0442__x0435_"/>
        <w:id w:val="-470060263"/>
        <w:placeholder>
          <w:docPart w:val="FEC35B489E804A9FB6530AF5EC11588B"/>
        </w:placeholder>
        <w:showingPlcHdr/>
        <w:dataBinding w:prefixMappings="xmlns:ns0='http://schemas.microsoft.com/office/2006/metadata/properties' xmlns:ns1='http://www.w3.org/2001/XMLSchema-instance' xmlns:ns2='http://schemas.microsoft.com/office/infopath/2007/PartnerControls' xmlns:ns3='b9d0b31f-70d3-4870-a0da-6613fb734f67' " w:xpath="/ns0:properties[1]/documentManagement[1]/ns3:_x0421__x043e__x0442__x0440__x0443__x0434__x043d__x0438__x043a__x0438__x0020__x043d__x0430__x0020__x0431__x043e__x043b__x002e__x0020__x043b__x0438__x0441__x0442__x0435_[1]" w:storeItemID="{BBAAAB3C-0AB8-4C9F-8C77-8D4134AC8713}"/>
        <w:text w:multiLine="1"/>
      </w:sdtPr>
      <w:sdtEndPr/>
      <w:sdtContent>
        <w:p w14:paraId="3E61A55F" w14:textId="48D77FDF" w:rsidR="00B00528" w:rsidRPr="00D00017" w:rsidRDefault="00D8459D" w:rsidP="00B00528">
          <w:pPr>
            <w:pStyle w:val="a6"/>
          </w:pPr>
          <w:r w:rsidRPr="009817BF">
            <w:rPr>
              <w:highlight w:val="lightGray"/>
            </w:rPr>
            <w:t>[Все сотрудники присутствуют]</w:t>
          </w:r>
        </w:p>
      </w:sdtContent>
    </w:sdt>
    <w:p w14:paraId="43120C5F" w14:textId="77777777" w:rsidR="00B00528" w:rsidRDefault="00B00528" w:rsidP="00B00528">
      <w:pPr>
        <w:pStyle w:val="a6"/>
      </w:pPr>
    </w:p>
    <w:p w14:paraId="223380AD" w14:textId="4EFF916B" w:rsidR="00B00528" w:rsidRPr="00B469AD" w:rsidRDefault="00B00528" w:rsidP="00B469AD">
      <w:pPr>
        <w:pStyle w:val="a6"/>
        <w:ind w:left="0"/>
        <w:rPr>
          <w:b/>
          <w:sz w:val="28"/>
          <w:szCs w:val="28"/>
        </w:rPr>
      </w:pPr>
      <w:r w:rsidRPr="00B469AD">
        <w:rPr>
          <w:b/>
          <w:sz w:val="28"/>
          <w:szCs w:val="28"/>
        </w:rPr>
        <w:t>Выполнение ежедневного контроля СЗЗ</w:t>
      </w:r>
      <w:r w:rsidR="00B469AD">
        <w:rPr>
          <w:b/>
          <w:sz w:val="28"/>
          <w:szCs w:val="28"/>
        </w:rPr>
        <w:t xml:space="preserve"> на СВТ</w:t>
      </w:r>
    </w:p>
    <w:p w14:paraId="2CDC2D36" w14:textId="77777777" w:rsidR="00B00528" w:rsidRDefault="00B00528" w:rsidP="00B00528">
      <w:pPr>
        <w:pStyle w:val="a6"/>
      </w:pPr>
    </w:p>
    <w:p w14:paraId="0F32B228" w14:textId="05D1DC58" w:rsidR="00B469AD" w:rsidRDefault="00B469AD" w:rsidP="00B00528">
      <w:pPr>
        <w:pStyle w:val="a6"/>
      </w:pPr>
      <w:r>
        <w:t>АИБ</w:t>
      </w:r>
      <w:r w:rsidR="00F76919">
        <w:t xml:space="preserve"> выполнил контроль СВТ с</w:t>
      </w:r>
      <w:proofErr w:type="gramStart"/>
      <w:r w:rsidR="00F76919">
        <w:t xml:space="preserve"> И</w:t>
      </w:r>
      <w:proofErr w:type="gramEnd"/>
      <w:r w:rsidR="00F76919">
        <w:t>нв. Номерами:</w:t>
      </w:r>
    </w:p>
    <w:sdt>
      <w:sdtPr>
        <w:alias w:val="Контроль СВТ выполнил рез. АИБ"/>
        <w:tag w:val="_x041a__x043e__x043d__x0442__x0440__x043e__x043b__x044c__x0020__x0421__x0412__x0422__x0020__x0432__x044b__x043f__x043e__x043b__x043d__x0438__x043b__x0020__x0440__x0435__x0437__x002e__x0020__x0410__x0418__x0411_"/>
        <w:id w:val="-329220006"/>
        <w:placeholder>
          <w:docPart w:val="498E499A3FD949618030BDFD4FE5D6E5"/>
        </w:placeholder>
        <w:showingPlcHdr/>
        <w:dataBinding w:prefixMappings="xmlns:ns0='http://schemas.microsoft.com/office/2006/metadata/properties' xmlns:ns1='http://www.w3.org/2001/XMLSchema-instance' xmlns:ns2='http://schemas.microsoft.com/office/infopath/2007/PartnerControls' xmlns:ns3='b9d0b31f-70d3-4870-a0da-6613fb734f67' " w:xpath="/ns0:properties[1]/documentManagement[1]/ns3:_x041a__x043e__x043d__x0442__x0440__x043e__x043b__x044c__x0020__x0421__x0412__x0422__x0020__x0432__x044b__x043f__x043e__x043b__x043d__x0438__x043b__x0020__x0440__x0435__x0437__x002e__x0020__x0410__x0418__x0411_[1]" w:storeItemID="{BBAAAB3C-0AB8-4C9F-8C77-8D4134AC8713}"/>
        <w:text w:multiLine="1"/>
      </w:sdtPr>
      <w:sdtEndPr/>
      <w:sdtContent>
        <w:p w14:paraId="3482E730" w14:textId="01A5ADC4" w:rsidR="00D00017" w:rsidRDefault="00242819" w:rsidP="00B00528">
          <w:pPr>
            <w:pStyle w:val="a6"/>
          </w:pPr>
          <w:r w:rsidRPr="00197A7E">
            <w:rPr>
              <w:rStyle w:val="a3"/>
            </w:rPr>
            <w:t>[Контроль СВТ выполнил рез. АИБ]</w:t>
          </w:r>
        </w:p>
      </w:sdtContent>
    </w:sdt>
    <w:p w14:paraId="1E91D4C2" w14:textId="23054E1D" w:rsidR="00B469AD" w:rsidRDefault="00B469AD" w:rsidP="00B00528">
      <w:pPr>
        <w:pStyle w:val="a6"/>
      </w:pPr>
      <w:r>
        <w:t>Рез</w:t>
      </w:r>
      <w:r w:rsidR="00F76919">
        <w:t>.</w:t>
      </w:r>
      <w:r>
        <w:t xml:space="preserve"> АИБ</w:t>
      </w:r>
      <w:r w:rsidR="00F76919">
        <w:t xml:space="preserve"> выполнил контроль СВТ с</w:t>
      </w:r>
      <w:proofErr w:type="gramStart"/>
      <w:r w:rsidR="00F76919">
        <w:t xml:space="preserve"> И</w:t>
      </w:r>
      <w:proofErr w:type="gramEnd"/>
      <w:r w:rsidR="00F76919">
        <w:t>нв. Номерами:</w:t>
      </w:r>
    </w:p>
    <w:sdt>
      <w:sdtPr>
        <w:alias w:val="Контроль СВТ выполнил АИБ"/>
        <w:tag w:val="_x041a__x043e__x043d__x0442__x0440__x043e__x043b__x044c__x0020__x0421__x0412__x0422__x0020__x0432__x044b__x043f__x043e__x043b__x043d__x0438__x043b__x0020__x0410__x0418__x0411_"/>
        <w:id w:val="-2065626607"/>
        <w:placeholder>
          <w:docPart w:val="3BE7882521F840D19D687CD2DF33F64A"/>
        </w:placeholder>
        <w:showingPlcHdr/>
        <w:dataBinding w:prefixMappings="xmlns:ns0='http://schemas.microsoft.com/office/2006/metadata/properties' xmlns:ns1='http://www.w3.org/2001/XMLSchema-instance' xmlns:ns2='http://schemas.microsoft.com/office/infopath/2007/PartnerControls' xmlns:ns3='b9d0b31f-70d3-4870-a0da-6613fb734f67' " w:xpath="/ns0:properties[1]/documentManagement[1]/ns3:_x041a__x043e__x043d__x0442__x0440__x043e__x043b__x044c__x0020__x0421__x0412__x0422__x0020__x0432__x044b__x043f__x043e__x043b__x043d__x0438__x043b__x0020__x0410__x0418__x0411_[1]" w:storeItemID="{BBAAAB3C-0AB8-4C9F-8C77-8D4134AC8713}"/>
        <w:text w:multiLine="1"/>
      </w:sdtPr>
      <w:sdtEndPr/>
      <w:sdtContent>
        <w:p w14:paraId="122FF06F" w14:textId="6DC0627A" w:rsidR="00B469AD" w:rsidRDefault="00242819" w:rsidP="00B00528">
          <w:pPr>
            <w:pStyle w:val="a6"/>
          </w:pPr>
          <w:r w:rsidRPr="00197A7E">
            <w:rPr>
              <w:rStyle w:val="a3"/>
            </w:rPr>
            <w:t>[Контроль СВТ выполнил АИБ]</w:t>
          </w:r>
        </w:p>
      </w:sdtContent>
    </w:sdt>
    <w:p w14:paraId="474709E1" w14:textId="77777777" w:rsidR="00B00528" w:rsidRDefault="00B00528" w:rsidP="00B00528">
      <w:pPr>
        <w:spacing w:after="0" w:line="240" w:lineRule="auto"/>
      </w:pPr>
    </w:p>
    <w:p w14:paraId="0B52D60E" w14:textId="77777777" w:rsidR="00B00528" w:rsidRPr="00B469AD" w:rsidRDefault="00B00528" w:rsidP="00B469AD">
      <w:pPr>
        <w:pStyle w:val="a6"/>
        <w:ind w:left="0"/>
        <w:rPr>
          <w:b/>
          <w:sz w:val="28"/>
          <w:szCs w:val="28"/>
        </w:rPr>
      </w:pPr>
      <w:r w:rsidRPr="00B469AD">
        <w:rPr>
          <w:b/>
          <w:sz w:val="28"/>
          <w:szCs w:val="28"/>
        </w:rPr>
        <w:t>Контроль АИБ опечатывания хранилищ с ключевыми документами  отсутствующих пользователей</w:t>
      </w:r>
    </w:p>
    <w:sdt>
      <w:sdtPr>
        <w:alias w:val="Опечатывание помещения"/>
        <w:tag w:val="_x041e__x043f__x0435__x0447__x0430__x0442__x044b__x0432__x0430__x043d__x0438__x0435__x0020__x043f__x043e__x043c__x0435__x0449__x0435__x043d__x0438__x044f_"/>
        <w:id w:val="2010253747"/>
        <w:placeholder>
          <w:docPart w:val="84A95F95D9F04A0EBE564F6CD3ECDE00"/>
        </w:placeholder>
        <w:showingPlcHdr/>
        <w:dataBinding w:prefixMappings="xmlns:ns0='http://schemas.microsoft.com/office/2006/metadata/properties' xmlns:ns1='http://www.w3.org/2001/XMLSchema-instance' xmlns:ns2='http://schemas.microsoft.com/office/infopath/2007/PartnerControls' xmlns:ns3='b9d0b31f-70d3-4870-a0da-6613fb734f67' " w:xpath="/ns0:properties[1]/documentManagement[1]/ns3:_x041e__x043f__x0435__x0447__x0430__x0442__x044b__x0432__x0430__x043d__x0438__x0435__x0020__x043f__x043e__x043c__x0435__x0449__x0435__x043d__x0438__x044f_[1]" w:storeItemID="{BBAAAB3C-0AB8-4C9F-8C77-8D4134AC8713}"/>
        <w:text/>
      </w:sdtPr>
      <w:sdtEndPr/>
      <w:sdtContent>
        <w:p w14:paraId="03EA9E59" w14:textId="40AAF643" w:rsidR="00B00528" w:rsidRDefault="0031623F" w:rsidP="00B00528">
          <w:pPr>
            <w:pStyle w:val="a6"/>
          </w:pPr>
          <w:r w:rsidRPr="009817BF">
            <w:rPr>
              <w:rStyle w:val="a3"/>
              <w:color w:val="auto"/>
            </w:rPr>
            <w:t>[Опечатывание помещения]</w:t>
          </w:r>
        </w:p>
      </w:sdtContent>
    </w:sdt>
    <w:p w14:paraId="016525F2" w14:textId="77777777" w:rsidR="00B00528" w:rsidRDefault="00B00528" w:rsidP="00B00528">
      <w:pPr>
        <w:spacing w:after="0" w:line="240" w:lineRule="auto"/>
      </w:pPr>
    </w:p>
    <w:p w14:paraId="206D77AD" w14:textId="77777777" w:rsidR="00B00528" w:rsidRPr="00B469AD" w:rsidRDefault="00B00528" w:rsidP="00B469AD">
      <w:pPr>
        <w:pStyle w:val="a6"/>
        <w:ind w:left="0"/>
        <w:rPr>
          <w:b/>
          <w:sz w:val="28"/>
          <w:szCs w:val="28"/>
        </w:rPr>
      </w:pPr>
      <w:r w:rsidRPr="00B469AD">
        <w:rPr>
          <w:b/>
          <w:sz w:val="28"/>
          <w:szCs w:val="28"/>
        </w:rPr>
        <w:t xml:space="preserve">Опечатывание сотрудником </w:t>
      </w:r>
      <w:proofErr w:type="spellStart"/>
      <w:r w:rsidRPr="00B469AD">
        <w:rPr>
          <w:b/>
          <w:sz w:val="28"/>
          <w:szCs w:val="28"/>
        </w:rPr>
        <w:t>ОБиЗИ</w:t>
      </w:r>
      <w:proofErr w:type="spellEnd"/>
      <w:r w:rsidRPr="00B469AD">
        <w:rPr>
          <w:b/>
          <w:sz w:val="28"/>
          <w:szCs w:val="28"/>
        </w:rPr>
        <w:t xml:space="preserve"> контейнеров с ТМ-идентификаторами АИБ</w:t>
      </w:r>
    </w:p>
    <w:p w14:paraId="2294FB9F" w14:textId="77777777" w:rsidR="00B00528" w:rsidRDefault="00B00528" w:rsidP="00B00528">
      <w:pPr>
        <w:spacing w:after="0" w:line="240" w:lineRule="auto"/>
        <w:ind w:left="360"/>
      </w:pPr>
    </w:p>
    <w:p w14:paraId="208CB4AF" w14:textId="77777777" w:rsidR="00B469AD" w:rsidRDefault="00B469AD" w:rsidP="00B00528">
      <w:pPr>
        <w:spacing w:after="0" w:line="240" w:lineRule="auto"/>
        <w:ind w:left="360"/>
      </w:pPr>
    </w:p>
    <w:tbl>
      <w:tblPr>
        <w:tblStyle w:val="a7"/>
        <w:tblW w:w="0" w:type="auto"/>
        <w:tblInd w:w="250" w:type="dxa"/>
        <w:tblLook w:val="04A0" w:firstRow="1" w:lastRow="0" w:firstColumn="1" w:lastColumn="0" w:noHBand="0" w:noVBand="1"/>
      </w:tblPr>
      <w:tblGrid>
        <w:gridCol w:w="2835"/>
        <w:gridCol w:w="3402"/>
        <w:gridCol w:w="2693"/>
      </w:tblGrid>
      <w:tr w:rsidR="00B00528" w:rsidRPr="00CE774E" w14:paraId="7F07E18E" w14:textId="77777777" w:rsidTr="0031623F">
        <w:trPr>
          <w:trHeight w:val="709"/>
        </w:trPr>
        <w:tc>
          <w:tcPr>
            <w:tcW w:w="2835" w:type="dxa"/>
            <w:vAlign w:val="center"/>
          </w:tcPr>
          <w:p w14:paraId="4885C496" w14:textId="77777777" w:rsidR="00B00528" w:rsidRPr="0031623F" w:rsidRDefault="00B00528" w:rsidP="008E3919">
            <w:pPr>
              <w:jc w:val="center"/>
              <w:rPr>
                <w:b/>
                <w:sz w:val="24"/>
                <w:szCs w:val="24"/>
              </w:rPr>
            </w:pPr>
            <w:r w:rsidRPr="0031623F">
              <w:rPr>
                <w:b/>
                <w:sz w:val="24"/>
                <w:szCs w:val="24"/>
              </w:rPr>
              <w:t>АИБ</w:t>
            </w:r>
          </w:p>
        </w:tc>
        <w:tc>
          <w:tcPr>
            <w:tcW w:w="3402" w:type="dxa"/>
            <w:vAlign w:val="center"/>
          </w:tcPr>
          <w:p w14:paraId="4ED38B11" w14:textId="77777777" w:rsidR="00B00528" w:rsidRPr="0031623F" w:rsidRDefault="00B00528" w:rsidP="008E3919">
            <w:pPr>
              <w:jc w:val="center"/>
              <w:rPr>
                <w:b/>
                <w:sz w:val="24"/>
                <w:szCs w:val="24"/>
              </w:rPr>
            </w:pPr>
            <w:r w:rsidRPr="0031623F">
              <w:rPr>
                <w:b/>
                <w:sz w:val="24"/>
                <w:szCs w:val="24"/>
              </w:rPr>
              <w:t xml:space="preserve">Номер печати сотрудника </w:t>
            </w:r>
            <w:proofErr w:type="spellStart"/>
            <w:r w:rsidRPr="0031623F">
              <w:rPr>
                <w:b/>
                <w:sz w:val="24"/>
                <w:szCs w:val="24"/>
              </w:rPr>
              <w:t>ОБиЗИ</w:t>
            </w:r>
            <w:proofErr w:type="spellEnd"/>
          </w:p>
        </w:tc>
        <w:tc>
          <w:tcPr>
            <w:tcW w:w="2693" w:type="dxa"/>
            <w:vAlign w:val="center"/>
          </w:tcPr>
          <w:p w14:paraId="248AE1DF" w14:textId="77777777" w:rsidR="00B00528" w:rsidRPr="0031623F" w:rsidRDefault="00B00528" w:rsidP="008E3919">
            <w:pPr>
              <w:jc w:val="center"/>
              <w:rPr>
                <w:b/>
                <w:sz w:val="24"/>
                <w:szCs w:val="24"/>
              </w:rPr>
            </w:pPr>
            <w:r w:rsidRPr="0031623F">
              <w:rPr>
                <w:b/>
                <w:sz w:val="24"/>
                <w:szCs w:val="24"/>
              </w:rPr>
              <w:t>Дата опечатывания</w:t>
            </w:r>
          </w:p>
        </w:tc>
      </w:tr>
      <w:tr w:rsidR="00B00528" w14:paraId="6C5B3979" w14:textId="77777777" w:rsidTr="0031623F">
        <w:trPr>
          <w:trHeight w:val="659"/>
        </w:trPr>
        <w:sdt>
          <w:sdtPr>
            <w:rPr>
              <w:highlight w:val="lightGray"/>
            </w:rPr>
            <w:alias w:val="Печать 1 на контейнере с ТМ-идентификаторами"/>
            <w:tag w:val="_x041f__x0435__x0447__x0430__x0442__x044c__x0020_1_x0020__x043d__x0430__x0020__x043a__x043e__x043d__x0442__x0435__x0439__x043d__x0435__x0440__x0435__x0020__x0441__x0020__x0422__x041c__x002d__x0438__x0434__x0435__x043d__x0442__x0438__x0444__x0438__x043a__x0430__x0442__x043e__x0440__x0430__x043c__x0438_"/>
            <w:id w:val="1811587759"/>
            <w:placeholder>
              <w:docPart w:val="D0E0D0898D844DE3AAD7E23A261B5CF0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b9d0b31f-70d3-4870-a0da-6613fb734f67' " w:xpath="/ns0:properties[1]/documentManagement[1]/ns3:_x041f__x0435__x0447__x0430__x0442__x044c__x0020_1_x0020__x043d__x0430__x0020__x043a__x043e__x043d__x0442__x0435__x0439__x043d__x0435__x0440__x0435__x0020__x0441__x0020__x0422__x041c__x002d__x0438__x0434__x0435__x043d__x0442__x0438__x0444__x0438__x043a__x0430__x0442__x043e__x0440__x0430__x043c__x0438_[1]" w:storeItemID="{BBAAAB3C-0AB8-4C9F-8C77-8D4134AC8713}"/>
            <w:text/>
          </w:sdtPr>
          <w:sdtEndPr/>
          <w:sdtContent>
            <w:tc>
              <w:tcPr>
                <w:tcW w:w="2835" w:type="dxa"/>
              </w:tcPr>
              <w:p w14:paraId="6C64F19B" w14:textId="7CC425AE" w:rsidR="00B00528" w:rsidRPr="00D00017" w:rsidRDefault="0031623F" w:rsidP="008E3919">
                <w:pPr>
                  <w:rPr>
                    <w:highlight w:val="lightGray"/>
                  </w:rPr>
                </w:pPr>
                <w:r w:rsidRPr="00D00017">
                  <w:rPr>
                    <w:rStyle w:val="a3"/>
                    <w:color w:val="auto"/>
                    <w:highlight w:val="lightGray"/>
                  </w:rPr>
                  <w:t>[Печать 1 на контейнере с ТМ-идентификаторами]</w:t>
                </w:r>
              </w:p>
            </w:tc>
          </w:sdtContent>
        </w:sdt>
        <w:sdt>
          <w:sdtPr>
            <w:rPr>
              <w:i/>
              <w:highlight w:val="lightGray"/>
            </w:rPr>
            <w:alias w:val="Номер 1 печати сотрудника ОБиЗИ"/>
            <w:tag w:val="_x041d__x043e__x043c__x0435__x0440__x0020_1_x0020__x043f__x0435__x0447__x0430__x0442__x0438__x0020__x0441__x043e__x0442__x0440__x0443__x0434__x043d__x0438__x043a__x0430__x0020__x041e__x0411__x0438__x0417__x0418_"/>
            <w:id w:val="940411356"/>
            <w:placeholder>
              <w:docPart w:val="549692E004864E7D9013E916FC8D3AE5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b9d0b31f-70d3-4870-a0da-6613fb734f67' " w:xpath="/ns0:properties[1]/documentManagement[1]/ns3:_x041d__x043e__x043c__x0435__x0440__x0020_1_x0020__x043f__x0435__x0447__x0430__x0442__x0438__x0020__x0441__x043e__x0442__x0440__x0443__x0434__x043d__x0438__x043a__x0430__x0020__x041e__x0411__x0438__x0417__x0418_[1]" w:storeItemID="{BBAAAB3C-0AB8-4C9F-8C77-8D4134AC8713}"/>
            <w:text/>
          </w:sdtPr>
          <w:sdtEndPr/>
          <w:sdtContent>
            <w:tc>
              <w:tcPr>
                <w:tcW w:w="3402" w:type="dxa"/>
              </w:tcPr>
              <w:p w14:paraId="7795AC3C" w14:textId="4A818F51" w:rsidR="00B00528" w:rsidRPr="00D00017" w:rsidRDefault="0031623F" w:rsidP="008E3919">
                <w:pPr>
                  <w:jc w:val="center"/>
                  <w:rPr>
                    <w:i/>
                    <w:highlight w:val="lightGray"/>
                  </w:rPr>
                </w:pPr>
                <w:r w:rsidRPr="00D00017">
                  <w:rPr>
                    <w:rStyle w:val="a3"/>
                    <w:color w:val="auto"/>
                    <w:highlight w:val="lightGray"/>
                  </w:rPr>
                  <w:t>[Номер 1 печати сотрудника ОБиЗИ]</w:t>
                </w:r>
              </w:p>
            </w:tc>
          </w:sdtContent>
        </w:sdt>
        <w:sdt>
          <w:sdtPr>
            <w:rPr>
              <w:i/>
              <w:highlight w:val="lightGray"/>
            </w:rPr>
            <w:alias w:val="Дата опечатывания 1"/>
            <w:tag w:val="_x0414__x0430__x0442__x0430__x0020__x043e__x043f__x0435__x0447__x0430__x0442__x044b__x0432__x0430__x043d__x0438__x044f__x0020_1"/>
            <w:id w:val="1820302161"/>
            <w:placeholder>
              <w:docPart w:val="0AC4BFC9F142474DAC43FA5FA01ADAEC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b9d0b31f-70d3-4870-a0da-6613fb734f67' " w:xpath="/ns0:properties[1]/documentManagement[1]/ns3:_x0414__x0430__x0442__x0430__x0020__x043e__x043f__x0435__x0447__x0430__x0442__x044b__x0432__x0430__x043d__x0438__x044f__x0020_1[1]" w:storeItemID="{BBAAAB3C-0AB8-4C9F-8C77-8D4134AC8713}"/>
            <w:text/>
          </w:sdtPr>
          <w:sdtEndPr/>
          <w:sdtContent>
            <w:tc>
              <w:tcPr>
                <w:tcW w:w="2693" w:type="dxa"/>
              </w:tcPr>
              <w:p w14:paraId="43FD6D69" w14:textId="28F4332E" w:rsidR="00B00528" w:rsidRPr="00D00017" w:rsidRDefault="0031623F" w:rsidP="0031623F">
                <w:pPr>
                  <w:rPr>
                    <w:i/>
                    <w:highlight w:val="lightGray"/>
                  </w:rPr>
                </w:pPr>
                <w:r w:rsidRPr="00D00017">
                  <w:rPr>
                    <w:rStyle w:val="a3"/>
                    <w:color w:val="auto"/>
                    <w:highlight w:val="lightGray"/>
                  </w:rPr>
                  <w:t>[Дата опечатывания 1]</w:t>
                </w:r>
              </w:p>
            </w:tc>
          </w:sdtContent>
        </w:sdt>
      </w:tr>
      <w:tr w:rsidR="00B00528" w14:paraId="6422ED17" w14:textId="77777777" w:rsidTr="0031623F">
        <w:trPr>
          <w:trHeight w:val="697"/>
        </w:trPr>
        <w:sdt>
          <w:sdtPr>
            <w:rPr>
              <w:highlight w:val="lightGray"/>
            </w:rPr>
            <w:alias w:val="Печать 2 на контейнере с ТМ-идентификаторами"/>
            <w:tag w:val="_x041f__x0435__x0447__x0430__x0442__x044c__x0020_2_x0020__x043d__x0430__x0020__x043a__x043e__x043d__x0442__x0435__x0439__x043d__x0435__x0440__x0435__x0020__x0441__x0020__x0422__x041c__x002d__x0438__x0434__x0435__x043d__x0442__x0438__x0444__x0438__x043a__x0430__x0442__x043e__x0440__x0430__x043c__x0438_"/>
            <w:id w:val="-2126457749"/>
            <w:placeholder>
              <w:docPart w:val="D39B866F2B0F48D6887D8B7271695C68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b9d0b31f-70d3-4870-a0da-6613fb734f67' " w:xpath="/ns0:properties[1]/documentManagement[1]/ns3:_x041f__x0435__x0447__x0430__x0442__x044c__x0020_2_x0020__x043d__x0430__x0020__x043a__x043e__x043d__x0442__x0435__x0439__x043d__x0435__x0440__x0435__x0020__x0441__x0020__x0422__x041c__x002d__x0438__x0434__x0435__x043d__x0442__x0438__x0444__x0438__x043a__x0430__x0442__x043e__x0440__x0430__x043c__x0438_[1]" w:storeItemID="{BBAAAB3C-0AB8-4C9F-8C77-8D4134AC8713}"/>
            <w:text/>
          </w:sdtPr>
          <w:sdtEndPr/>
          <w:sdtContent>
            <w:tc>
              <w:tcPr>
                <w:tcW w:w="2835" w:type="dxa"/>
              </w:tcPr>
              <w:p w14:paraId="02B8B91E" w14:textId="38425EBB" w:rsidR="00B00528" w:rsidRPr="00D00017" w:rsidRDefault="0031623F" w:rsidP="008E3919">
                <w:pPr>
                  <w:rPr>
                    <w:highlight w:val="lightGray"/>
                  </w:rPr>
                </w:pPr>
                <w:r w:rsidRPr="00D00017">
                  <w:rPr>
                    <w:rStyle w:val="a3"/>
                    <w:color w:val="auto"/>
                    <w:highlight w:val="lightGray"/>
                  </w:rPr>
                  <w:t>[Печать 2 на контейнере с ТМ-идентификаторами]</w:t>
                </w:r>
              </w:p>
            </w:tc>
          </w:sdtContent>
        </w:sdt>
        <w:sdt>
          <w:sdtPr>
            <w:rPr>
              <w:i/>
              <w:highlight w:val="lightGray"/>
            </w:rPr>
            <w:alias w:val="Номер 2 печати сотрудника ОБиЗИ"/>
            <w:tag w:val="_x041d__x043e__x043c__x0435__x0440__x0020_2_x0020__x043f__x0435__x0447__x0430__x0442__x0438__x0020__x0441__x043e__x0442__x0440__x0443__x0434__x043d__x0438__x043a__x0430__x0020__x041e__x0411__x0438__x0417__x0418_"/>
            <w:id w:val="-126399998"/>
            <w:placeholder>
              <w:docPart w:val="84AA79BF621E4B02A8E2CC6AD614412A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b9d0b31f-70d3-4870-a0da-6613fb734f67' " w:xpath="/ns0:properties[1]/documentManagement[1]/ns3:_x041d__x043e__x043c__x0435__x0440__x0020_2_x0020__x043f__x0435__x0447__x0430__x0442__x0438__x0020__x0441__x043e__x0442__x0440__x0443__x0434__x043d__x0438__x043a__x0430__x0020__x041e__x0411__x0438__x0417__x0418_[1]" w:storeItemID="{BBAAAB3C-0AB8-4C9F-8C77-8D4134AC8713}"/>
            <w:text/>
          </w:sdtPr>
          <w:sdtEndPr/>
          <w:sdtContent>
            <w:tc>
              <w:tcPr>
                <w:tcW w:w="3402" w:type="dxa"/>
              </w:tcPr>
              <w:p w14:paraId="03A2656E" w14:textId="79FAC570" w:rsidR="00B00528" w:rsidRPr="00D00017" w:rsidRDefault="0031623F" w:rsidP="008E3919">
                <w:pPr>
                  <w:jc w:val="center"/>
                  <w:rPr>
                    <w:i/>
                    <w:highlight w:val="lightGray"/>
                  </w:rPr>
                </w:pPr>
                <w:r w:rsidRPr="00D00017">
                  <w:rPr>
                    <w:rStyle w:val="a3"/>
                    <w:color w:val="auto"/>
                    <w:highlight w:val="lightGray"/>
                  </w:rPr>
                  <w:t>[Номер 2 печати сотрудника ОБиЗИ]</w:t>
                </w:r>
              </w:p>
            </w:tc>
          </w:sdtContent>
        </w:sdt>
        <w:sdt>
          <w:sdtPr>
            <w:rPr>
              <w:i/>
              <w:highlight w:val="lightGray"/>
            </w:rPr>
            <w:alias w:val="Дата опечатывания 2"/>
            <w:tag w:val="_x0414__x0430__x0442__x0430__x0020__x043e__x043f__x0435__x0447__x0430__x0442__x044b__x0432__x0430__x043d__x0438__x044f__x0020_2"/>
            <w:id w:val="1359317713"/>
            <w:placeholder>
              <w:docPart w:val="526E79284EA249F48006F230546719B9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b9d0b31f-70d3-4870-a0da-6613fb734f67' " w:xpath="/ns0:properties[1]/documentManagement[1]/ns3:_x0414__x0430__x0442__x0430__x0020__x043e__x043f__x0435__x0447__x0430__x0442__x044b__x0432__x0430__x043d__x0438__x044f__x0020_2[1]" w:storeItemID="{BBAAAB3C-0AB8-4C9F-8C77-8D4134AC8713}"/>
            <w:text/>
          </w:sdtPr>
          <w:sdtEndPr/>
          <w:sdtContent>
            <w:tc>
              <w:tcPr>
                <w:tcW w:w="2693" w:type="dxa"/>
              </w:tcPr>
              <w:p w14:paraId="0819E2EA" w14:textId="4BAD0B1F" w:rsidR="00B00528" w:rsidRPr="00D00017" w:rsidRDefault="0031623F" w:rsidP="0031623F">
                <w:pPr>
                  <w:rPr>
                    <w:i/>
                    <w:highlight w:val="lightGray"/>
                  </w:rPr>
                </w:pPr>
                <w:r w:rsidRPr="00D00017">
                  <w:rPr>
                    <w:rStyle w:val="a3"/>
                    <w:color w:val="auto"/>
                    <w:highlight w:val="lightGray"/>
                  </w:rPr>
                  <w:t>[Дата опечатывания 2]</w:t>
                </w:r>
              </w:p>
            </w:tc>
          </w:sdtContent>
        </w:sdt>
      </w:tr>
    </w:tbl>
    <w:p w14:paraId="2AEE6584" w14:textId="77777777" w:rsidR="00B00528" w:rsidRPr="0031623F" w:rsidRDefault="00B00528" w:rsidP="00B00528">
      <w:pPr>
        <w:spacing w:after="0" w:line="240" w:lineRule="auto"/>
        <w:ind w:left="360"/>
      </w:pPr>
    </w:p>
    <w:p w14:paraId="16B93845" w14:textId="77777777" w:rsidR="00B00528" w:rsidRPr="0031623F" w:rsidRDefault="00B00528" w:rsidP="00B00528">
      <w:pPr>
        <w:spacing w:after="0" w:line="240" w:lineRule="auto"/>
        <w:ind w:left="360"/>
      </w:pPr>
    </w:p>
    <w:sectPr w:rsidR="00B00528" w:rsidRPr="0031623F" w:rsidSect="004325B9">
      <w:headerReference w:type="default" r:id="rId14"/>
      <w:footerReference w:type="default" r:id="rId15"/>
      <w:pgSz w:w="11906" w:h="16838"/>
      <w:pgMar w:top="1134" w:right="851" w:bottom="1134" w:left="1701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81046D" w14:textId="77777777" w:rsidR="008D03BF" w:rsidRDefault="008D03BF" w:rsidP="00FB04AA">
      <w:pPr>
        <w:spacing w:after="0" w:line="240" w:lineRule="auto"/>
      </w:pPr>
      <w:r>
        <w:separator/>
      </w:r>
    </w:p>
  </w:endnote>
  <w:endnote w:type="continuationSeparator" w:id="0">
    <w:p w14:paraId="3BCFD571" w14:textId="77777777" w:rsidR="008D03BF" w:rsidRDefault="008D03BF" w:rsidP="00FB04AA">
      <w:pPr>
        <w:spacing w:after="0" w:line="240" w:lineRule="auto"/>
      </w:pPr>
      <w:r>
        <w:continuationSeparator/>
      </w:r>
    </w:p>
  </w:endnote>
  <w:endnote w:type="continuationNotice" w:id="1">
    <w:p w14:paraId="26EECE73" w14:textId="77777777" w:rsidR="00BA63E2" w:rsidRDefault="00BA63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8712BA" w14:textId="39FAB1F4" w:rsidR="008D03BF" w:rsidRPr="00FD7E29" w:rsidRDefault="008D03BF" w:rsidP="00FD7E29">
    <w:pPr>
      <w:rPr>
        <w:sz w:val="18"/>
        <w:szCs w:val="18"/>
      </w:rPr>
    </w:pPr>
    <w:r w:rsidRPr="00FD7E29">
      <w:rPr>
        <w:color w:val="528693" w:themeColor="background2" w:themeShade="80"/>
        <w:sz w:val="18"/>
        <w:szCs w:val="18"/>
      </w:rPr>
      <w:t>Документ подготовлен автоматически.</w:t>
    </w:r>
    <w:r>
      <w:rPr>
        <w:color w:val="528693" w:themeColor="background2" w:themeShade="80"/>
        <w:sz w:val="18"/>
        <w:szCs w:val="18"/>
      </w:rPr>
      <w:t xml:space="preserve"> </w:t>
    </w:r>
    <w:r w:rsidRPr="00FD7E29">
      <w:rPr>
        <w:color w:val="528693" w:themeColor="background2" w:themeShade="80"/>
        <w:sz w:val="18"/>
        <w:szCs w:val="18"/>
      </w:rPr>
      <w:t xml:space="preserve">Дата создания документа: </w:t>
    </w:r>
    <w:sdt>
      <w:sdtPr>
        <w:rPr>
          <w:color w:val="528693" w:themeColor="background2" w:themeShade="80"/>
          <w:sz w:val="18"/>
          <w:szCs w:val="18"/>
        </w:rPr>
        <w:alias w:val="ДС"/>
        <w:tag w:val="_x0414__x0421_"/>
        <w:id w:val="-1003510331"/>
        <w:showingPlcHdr/>
        <w:dataBinding w:prefixMappings="xmlns:ns0='http://schemas.microsoft.com/office/2006/metadata/properties' xmlns:ns1='http://www.w3.org/2001/XMLSchema-instance' xmlns:ns2='http://schemas.microsoft.com/office/infopath/2007/PartnerControls' xmlns:ns3='b9d0b31f-70d3-4870-a0da-6613fb734f67' " w:xpath="/ns0:properties[1]/documentManagement[1]/ns3:_x0414__x0421_[1]" w:storeItemID="{BBAAAB3C-0AB8-4C9F-8C77-8D4134AC8713}"/>
        <w:text/>
      </w:sdtPr>
      <w:sdtEndPr/>
      <w:sdtContent>
        <w:r w:rsidRPr="00FD7E29">
          <w:rPr>
            <w:rStyle w:val="a3"/>
            <w:sz w:val="18"/>
            <w:szCs w:val="18"/>
          </w:rPr>
          <w:t>[ДС]</w:t>
        </w:r>
      </w:sdtContent>
    </w:sdt>
    <w:r w:rsidRPr="00FD7E29">
      <w:rPr>
        <w:color w:val="528693" w:themeColor="background2" w:themeShade="80"/>
        <w:sz w:val="18"/>
        <w:szCs w:val="18"/>
      </w:rPr>
      <w:t xml:space="preserve"> </w:t>
    </w:r>
    <w:r>
      <w:rPr>
        <w:color w:val="528693" w:themeColor="background2" w:themeShade="80"/>
        <w:sz w:val="18"/>
        <w:szCs w:val="18"/>
      </w:rPr>
      <w:t xml:space="preserve"> </w:t>
    </w:r>
    <w:r w:rsidRPr="00FD7E29">
      <w:rPr>
        <w:color w:val="528693" w:themeColor="background2" w:themeShade="80"/>
        <w:sz w:val="18"/>
        <w:szCs w:val="18"/>
      </w:rPr>
      <w:t xml:space="preserve">Сотрудник: </w:t>
    </w:r>
    <w:sdt>
      <w:sdtPr>
        <w:rPr>
          <w:color w:val="528693" w:themeColor="background2" w:themeShade="80"/>
          <w:sz w:val="18"/>
          <w:szCs w:val="18"/>
        </w:rPr>
        <w:alias w:val="СС"/>
        <w:tag w:val="_x0421__x0421_"/>
        <w:id w:val="1312288032"/>
        <w:showingPlcHdr/>
        <w:dataBinding w:prefixMappings="xmlns:ns0='http://schemas.microsoft.com/office/2006/metadata/properties' xmlns:ns1='http://www.w3.org/2001/XMLSchema-instance' xmlns:ns2='http://schemas.microsoft.com/office/infopath/2007/PartnerControls' xmlns:ns3='b9d0b31f-70d3-4870-a0da-6613fb734f67' " w:xpath="/ns0:properties[1]/documentManagement[1]/ns3:_x0421__x0421_[1]" w:storeItemID="{BBAAAB3C-0AB8-4C9F-8C77-8D4134AC8713}"/>
        <w:text/>
      </w:sdtPr>
      <w:sdtEndPr/>
      <w:sdtContent>
        <w:r w:rsidRPr="00FD7E29">
          <w:rPr>
            <w:rStyle w:val="a3"/>
            <w:sz w:val="18"/>
            <w:szCs w:val="18"/>
          </w:rPr>
          <w:t>[СС]</w:t>
        </w:r>
      </w:sdtContent>
    </w:sdt>
    <w:r w:rsidRPr="00FD7E29">
      <w:rPr>
        <w:color w:val="528693" w:themeColor="background2" w:themeShade="80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0D06B3" w14:textId="77777777" w:rsidR="008D03BF" w:rsidRDefault="008D03BF" w:rsidP="00FB04AA">
      <w:pPr>
        <w:spacing w:after="0" w:line="240" w:lineRule="auto"/>
      </w:pPr>
      <w:r>
        <w:separator/>
      </w:r>
    </w:p>
  </w:footnote>
  <w:footnote w:type="continuationSeparator" w:id="0">
    <w:p w14:paraId="2CD3F860" w14:textId="77777777" w:rsidR="008D03BF" w:rsidRDefault="008D03BF" w:rsidP="00FB04AA">
      <w:pPr>
        <w:spacing w:after="0" w:line="240" w:lineRule="auto"/>
      </w:pPr>
      <w:r>
        <w:continuationSeparator/>
      </w:r>
    </w:p>
  </w:footnote>
  <w:footnote w:type="continuationNotice" w:id="1">
    <w:p w14:paraId="1003753F" w14:textId="77777777" w:rsidR="00BA63E2" w:rsidRDefault="00BA63E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highlight w:val="lightGray"/>
      </w:rPr>
      <w:alias w:val="Дата отчета"/>
      <w:tag w:val="_x0414__x0430__x0442__x0430__x0020__x043e__x0442__x0447__x0435__x0442__x0430_"/>
      <w:id w:val="1034999315"/>
      <w:placeholder>
        <w:docPart w:val="2EB1A8AB3D2A40088A3B6BB712ABED60"/>
      </w:placeholder>
      <w:showingPlcHdr/>
      <w:dataBinding w:prefixMappings="xmlns:ns0='http://schemas.microsoft.com/office/2006/metadata/properties' xmlns:ns1='http://www.w3.org/2001/XMLSchema-instance' xmlns:ns2='http://schemas.microsoft.com/office/infopath/2007/PartnerControls' xmlns:ns3='b9d0b31f-70d3-4870-a0da-6613fb734f67' " w:xpath="/ns0:properties[1]/documentManagement[1]/ns3:_x0414__x0430__x0442__x0430__x0020__x043e__x0442__x0447__x0435__x0442__x0430_[1]" w:storeItemID="{BBAAAB3C-0AB8-4C9F-8C77-8D4134AC8713}"/>
      <w:text/>
    </w:sdtPr>
    <w:sdtEndPr/>
    <w:sdtContent>
      <w:p w14:paraId="5A1AD5B7" w14:textId="77777777" w:rsidR="008D03BF" w:rsidRDefault="008D03BF" w:rsidP="00FD7E29">
        <w:pPr>
          <w:pStyle w:val="a6"/>
          <w:ind w:left="0"/>
          <w:rPr>
            <w:highlight w:val="lightGray"/>
          </w:rPr>
        </w:pPr>
        <w:r w:rsidRPr="00FD7E29">
          <w:rPr>
            <w:sz w:val="20"/>
            <w:szCs w:val="20"/>
            <w:highlight w:val="lightGray"/>
          </w:rPr>
          <w:t>[Дата отчета]</w:t>
        </w:r>
      </w:p>
    </w:sdtContent>
  </w:sdt>
  <w:p w14:paraId="12C9CB6F" w14:textId="77777777" w:rsidR="008D03BF" w:rsidRDefault="008D03BF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E3AB6"/>
    <w:multiLevelType w:val="hybridMultilevel"/>
    <w:tmpl w:val="3A3433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5C0715"/>
    <w:multiLevelType w:val="hybridMultilevel"/>
    <w:tmpl w:val="3A3433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107E1E"/>
    <w:multiLevelType w:val="hybridMultilevel"/>
    <w:tmpl w:val="3A3433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985387"/>
    <w:multiLevelType w:val="hybridMultilevel"/>
    <w:tmpl w:val="3A3433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9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5B9"/>
    <w:rsid w:val="000740DE"/>
    <w:rsid w:val="001176CE"/>
    <w:rsid w:val="00242819"/>
    <w:rsid w:val="00244349"/>
    <w:rsid w:val="002C5CFF"/>
    <w:rsid w:val="00311B67"/>
    <w:rsid w:val="0031623F"/>
    <w:rsid w:val="003C511D"/>
    <w:rsid w:val="004325B9"/>
    <w:rsid w:val="00462CAC"/>
    <w:rsid w:val="004B7C26"/>
    <w:rsid w:val="005D21A5"/>
    <w:rsid w:val="00651ECD"/>
    <w:rsid w:val="00823284"/>
    <w:rsid w:val="008D03BF"/>
    <w:rsid w:val="008D59F6"/>
    <w:rsid w:val="008E3919"/>
    <w:rsid w:val="009817BF"/>
    <w:rsid w:val="009D3747"/>
    <w:rsid w:val="009E4FA1"/>
    <w:rsid w:val="00A7371C"/>
    <w:rsid w:val="00AB5F08"/>
    <w:rsid w:val="00B00528"/>
    <w:rsid w:val="00B469AD"/>
    <w:rsid w:val="00B53882"/>
    <w:rsid w:val="00BA63E2"/>
    <w:rsid w:val="00D00017"/>
    <w:rsid w:val="00D8459D"/>
    <w:rsid w:val="00DB5C79"/>
    <w:rsid w:val="00DF1880"/>
    <w:rsid w:val="00E93619"/>
    <w:rsid w:val="00F269A2"/>
    <w:rsid w:val="00F76919"/>
    <w:rsid w:val="00FB04AA"/>
    <w:rsid w:val="00FD41B2"/>
    <w:rsid w:val="00FD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663]"/>
    </o:shapedefaults>
    <o:shapelayout v:ext="edit">
      <o:idmap v:ext="edit" data="1"/>
    </o:shapelayout>
  </w:shapeDefaults>
  <w:decimalSymbol w:val=","/>
  <w:listSeparator w:val=";"/>
  <w14:docId w14:val="761C29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5388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53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5388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5388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rsid w:val="00DF18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a9"/>
    <w:uiPriority w:val="10"/>
    <w:qFormat/>
    <w:rsid w:val="008E3919"/>
    <w:pPr>
      <w:pBdr>
        <w:bottom w:val="single" w:sz="8" w:space="4" w:color="727CA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E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8E3919"/>
    <w:rPr>
      <w:rFonts w:asciiTheme="majorHAnsi" w:eastAsiaTheme="majorEastAsia" w:hAnsiTheme="majorHAnsi" w:cstheme="majorBidi"/>
      <w:color w:val="34343E" w:themeColor="text2" w:themeShade="BF"/>
      <w:spacing w:val="5"/>
      <w:kern w:val="28"/>
      <w:sz w:val="52"/>
      <w:szCs w:val="52"/>
    </w:rPr>
  </w:style>
  <w:style w:type="paragraph" w:styleId="aa">
    <w:name w:val="header"/>
    <w:basedOn w:val="a"/>
    <w:link w:val="ab"/>
    <w:uiPriority w:val="99"/>
    <w:unhideWhenUsed/>
    <w:rsid w:val="00FB04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B04AA"/>
  </w:style>
  <w:style w:type="paragraph" w:styleId="ac">
    <w:name w:val="footer"/>
    <w:basedOn w:val="a"/>
    <w:link w:val="ad"/>
    <w:uiPriority w:val="99"/>
    <w:unhideWhenUsed/>
    <w:rsid w:val="00FB04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B04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5388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53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5388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5388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rsid w:val="00DF18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a9"/>
    <w:uiPriority w:val="10"/>
    <w:qFormat/>
    <w:rsid w:val="008E3919"/>
    <w:pPr>
      <w:pBdr>
        <w:bottom w:val="single" w:sz="8" w:space="4" w:color="727CA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E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8E3919"/>
    <w:rPr>
      <w:rFonts w:asciiTheme="majorHAnsi" w:eastAsiaTheme="majorEastAsia" w:hAnsiTheme="majorHAnsi" w:cstheme="majorBidi"/>
      <w:color w:val="34343E" w:themeColor="text2" w:themeShade="BF"/>
      <w:spacing w:val="5"/>
      <w:kern w:val="28"/>
      <w:sz w:val="52"/>
      <w:szCs w:val="52"/>
    </w:rPr>
  </w:style>
  <w:style w:type="paragraph" w:styleId="aa">
    <w:name w:val="header"/>
    <w:basedOn w:val="a"/>
    <w:link w:val="ab"/>
    <w:uiPriority w:val="99"/>
    <w:unhideWhenUsed/>
    <w:rsid w:val="00FB04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B04AA"/>
  </w:style>
  <w:style w:type="paragraph" w:styleId="ac">
    <w:name w:val="footer"/>
    <w:basedOn w:val="a"/>
    <w:link w:val="ad"/>
    <w:uiPriority w:val="99"/>
    <w:unhideWhenUsed/>
    <w:rsid w:val="00FB04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B0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07/relationships/hdphoto" Target="media/hdphoto1.wdp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53E03A199D5453094C50C2177C3B0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1EC345-3A22-4FF0-AA4C-2D59E526A502}"/>
      </w:docPartPr>
      <w:docPartBody>
        <w:p w14:paraId="187B6F52" w14:textId="603AC53D" w:rsidR="008362A0" w:rsidRDefault="008F13CC" w:rsidP="008F13CC">
          <w:pPr>
            <w:pStyle w:val="253E03A199D5453094C50C2177C3B051"/>
          </w:pPr>
          <w:r w:rsidRPr="005A3A6E">
            <w:rPr>
              <w:rStyle w:val="a3"/>
            </w:rPr>
            <w:t>[Название]</w:t>
          </w:r>
        </w:p>
      </w:docPartBody>
    </w:docPart>
    <w:docPart>
      <w:docPartPr>
        <w:name w:val="84A95F95D9F04A0EBE564F6CD3ECDE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5A8B1C-1C24-4B0D-B658-C9E605AE164C}"/>
      </w:docPartPr>
      <w:docPartBody>
        <w:p w14:paraId="2D7F6F4A" w14:textId="7BA78C1C" w:rsidR="00401FC0" w:rsidRDefault="00401FC0">
          <w:r w:rsidRPr="000105CC">
            <w:rPr>
              <w:rStyle w:val="a3"/>
            </w:rPr>
            <w:t>[Опечатывание помещения]</w:t>
          </w:r>
        </w:p>
      </w:docPartBody>
    </w:docPart>
    <w:docPart>
      <w:docPartPr>
        <w:name w:val="D0E0D0898D844DE3AAD7E23A261B5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44D20A-9CE3-4DDE-9DE7-82D7CF918C3C}"/>
      </w:docPartPr>
      <w:docPartBody>
        <w:p w14:paraId="3B5E4972" w14:textId="64FDEEEF" w:rsidR="00401FC0" w:rsidRDefault="00401FC0">
          <w:r w:rsidRPr="000105CC">
            <w:rPr>
              <w:rStyle w:val="a3"/>
            </w:rPr>
            <w:t>[Печать 1 на контейнере с ТМ-идентификаторами]</w:t>
          </w:r>
        </w:p>
      </w:docPartBody>
    </w:docPart>
    <w:docPart>
      <w:docPartPr>
        <w:name w:val="D39B866F2B0F48D6887D8B7271695C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128730-F9EA-42A1-82C0-655576A8D447}"/>
      </w:docPartPr>
      <w:docPartBody>
        <w:p w14:paraId="3A86DD53" w14:textId="79D33FC5" w:rsidR="00401FC0" w:rsidRDefault="00401FC0">
          <w:r w:rsidRPr="000105CC">
            <w:rPr>
              <w:rStyle w:val="a3"/>
            </w:rPr>
            <w:t>[Печать 2 на контейнере с ТМ-идентификаторами]</w:t>
          </w:r>
        </w:p>
      </w:docPartBody>
    </w:docPart>
    <w:docPart>
      <w:docPartPr>
        <w:name w:val="549692E004864E7D9013E916FC8D3A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D45329-1997-4329-B94F-91B2D37F07CD}"/>
      </w:docPartPr>
      <w:docPartBody>
        <w:p w14:paraId="13C7714B" w14:textId="2046784B" w:rsidR="00401FC0" w:rsidRDefault="00401FC0">
          <w:r w:rsidRPr="000105CC">
            <w:rPr>
              <w:rStyle w:val="a3"/>
            </w:rPr>
            <w:t>[Номер 1 печати сотрудника ОБиЗИ]</w:t>
          </w:r>
        </w:p>
      </w:docPartBody>
    </w:docPart>
    <w:docPart>
      <w:docPartPr>
        <w:name w:val="84AA79BF621E4B02A8E2CC6AD61441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BB68B7-5189-4922-AB33-60E8C661645F}"/>
      </w:docPartPr>
      <w:docPartBody>
        <w:p w14:paraId="4194641E" w14:textId="7DB73F0D" w:rsidR="00401FC0" w:rsidRDefault="00401FC0">
          <w:r w:rsidRPr="000105CC">
            <w:rPr>
              <w:rStyle w:val="a3"/>
            </w:rPr>
            <w:t>[Номер 2 печати сотрудника ОБиЗИ]</w:t>
          </w:r>
        </w:p>
      </w:docPartBody>
    </w:docPart>
    <w:docPart>
      <w:docPartPr>
        <w:name w:val="0AC4BFC9F142474DAC43FA5FA01ADA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7A5BE0-B9A4-4BB4-83D1-9C1F92BFD94B}"/>
      </w:docPartPr>
      <w:docPartBody>
        <w:p w14:paraId="65CFB591" w14:textId="796814D5" w:rsidR="00401FC0" w:rsidRDefault="00401FC0">
          <w:r w:rsidRPr="000105CC">
            <w:rPr>
              <w:rStyle w:val="a3"/>
            </w:rPr>
            <w:t>[Дата опечатывания 1]</w:t>
          </w:r>
        </w:p>
      </w:docPartBody>
    </w:docPart>
    <w:docPart>
      <w:docPartPr>
        <w:name w:val="526E79284EA249F48006F230546719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A8CE43-41B4-4073-B6AF-8DB3F902C153}"/>
      </w:docPartPr>
      <w:docPartBody>
        <w:p w14:paraId="6070D0D3" w14:textId="32E9BAB9" w:rsidR="00401FC0" w:rsidRDefault="00401FC0">
          <w:r w:rsidRPr="000105CC">
            <w:rPr>
              <w:rStyle w:val="a3"/>
            </w:rPr>
            <w:t>[Дата опечатывания 2]</w:t>
          </w:r>
        </w:p>
      </w:docPartBody>
    </w:docPart>
    <w:docPart>
      <w:docPartPr>
        <w:name w:val="2EB1A8AB3D2A40088A3B6BB712ABED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5EF836-6F4E-41F7-B947-876D624A316B}"/>
      </w:docPartPr>
      <w:docPartBody>
        <w:p w14:paraId="77FE8D74" w14:textId="4653C78E" w:rsidR="008F78BE" w:rsidRDefault="000B147F" w:rsidP="000B147F">
          <w:pPr>
            <w:pStyle w:val="2EB1A8AB3D2A40088A3B6BB712ABED60"/>
          </w:pPr>
          <w:r w:rsidRPr="005A3A6E">
            <w:rPr>
              <w:rStyle w:val="a3"/>
            </w:rPr>
            <w:t>[Дата отчета]</w:t>
          </w:r>
        </w:p>
      </w:docPartBody>
    </w:docPart>
    <w:docPart>
      <w:docPartPr>
        <w:name w:val="FEC35B489E804A9FB6530AF5EC1158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803D7F-ED7D-427A-8671-594692193E1D}"/>
      </w:docPartPr>
      <w:docPartBody>
        <w:p w14:paraId="719402FC" w14:textId="791F8252" w:rsidR="00445B93" w:rsidRDefault="008F78BE">
          <w:r w:rsidRPr="003B206D">
            <w:rPr>
              <w:rStyle w:val="a3"/>
            </w:rPr>
            <w:t>[Все сотрудники присутствуют]</w:t>
          </w:r>
        </w:p>
      </w:docPartBody>
    </w:docPart>
    <w:docPart>
      <w:docPartPr>
        <w:name w:val="3BE7882521F840D19D687CD2DF33F6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C13A90-4CD8-4068-9CB0-72FADD7D6513}"/>
      </w:docPartPr>
      <w:docPartBody>
        <w:p w14:paraId="44FF1D56" w14:textId="40EF959B" w:rsidR="004A454E" w:rsidRDefault="00FB2908">
          <w:r w:rsidRPr="00197A7E">
            <w:rPr>
              <w:rStyle w:val="a3"/>
            </w:rPr>
            <w:t>[Контроль СВТ выполнил АИБ]</w:t>
          </w:r>
        </w:p>
      </w:docPartBody>
    </w:docPart>
    <w:docPart>
      <w:docPartPr>
        <w:name w:val="498E499A3FD949618030BDFD4FE5D6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FBA3A9-A76D-42EB-B4E9-4E056A03A589}"/>
      </w:docPartPr>
      <w:docPartBody>
        <w:p w14:paraId="26374F80" w14:textId="5A2C2355" w:rsidR="004A454E" w:rsidRDefault="00FB2908">
          <w:r w:rsidRPr="00197A7E">
            <w:rPr>
              <w:rStyle w:val="a3"/>
            </w:rPr>
            <w:t>[Контроль СВТ выполнил рез. АИБ]</w:t>
          </w:r>
        </w:p>
      </w:docPartBody>
    </w:docPart>
    <w:docPart>
      <w:docPartPr>
        <w:name w:val="5904BAC64D164BA8BFFD98262AE47E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A087C6-7C15-4DCA-84A3-7C96D235219B}"/>
      </w:docPartPr>
      <w:docPartBody>
        <w:p w14:paraId="6A3370F7" w14:textId="547B98AA" w:rsidR="0052577A" w:rsidRDefault="00FF4F45">
          <w:r w:rsidRPr="000C0F8D">
            <w:rPr>
              <w:rStyle w:val="a3"/>
            </w:rPr>
            <w:t>[Все сотрудники работают во вторую смену]</w:t>
          </w:r>
        </w:p>
      </w:docPartBody>
    </w:docPart>
    <w:docPart>
      <w:docPartPr>
        <w:name w:val="C514F1B9AF3A48D7B7761C61606075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F74E92-6023-4524-A22B-E8F9DBEF9B66}"/>
      </w:docPartPr>
      <w:docPartBody>
        <w:p w14:paraId="424276F8" w14:textId="338DFBC7" w:rsidR="0052577A" w:rsidRDefault="00FF4F45">
          <w:r w:rsidRPr="000C0F8D">
            <w:rPr>
              <w:rStyle w:val="a3"/>
            </w:rPr>
            <w:t>[Все сотрудники работают в первую смену]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22F"/>
    <w:rsid w:val="000B147F"/>
    <w:rsid w:val="00170773"/>
    <w:rsid w:val="001E4A13"/>
    <w:rsid w:val="00272094"/>
    <w:rsid w:val="00401FC0"/>
    <w:rsid w:val="00445B93"/>
    <w:rsid w:val="004A454E"/>
    <w:rsid w:val="00525571"/>
    <w:rsid w:val="0052577A"/>
    <w:rsid w:val="007C02F0"/>
    <w:rsid w:val="008362A0"/>
    <w:rsid w:val="008F13CC"/>
    <w:rsid w:val="008F78BE"/>
    <w:rsid w:val="00935F3A"/>
    <w:rsid w:val="009D722F"/>
    <w:rsid w:val="00BE1471"/>
    <w:rsid w:val="00DA277A"/>
    <w:rsid w:val="00FB2908"/>
    <w:rsid w:val="00FF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EA698B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F4F45"/>
    <w:rPr>
      <w:color w:val="808080"/>
    </w:rPr>
  </w:style>
  <w:style w:type="paragraph" w:customStyle="1" w:styleId="2415657C1A974B35B71C74DB0349C698">
    <w:name w:val="2415657C1A974B35B71C74DB0349C698"/>
    <w:rsid w:val="009D722F"/>
  </w:style>
  <w:style w:type="paragraph" w:customStyle="1" w:styleId="E0A8935836BB4D2DA7314BA4E32BA8E6">
    <w:name w:val="E0A8935836BB4D2DA7314BA4E32BA8E6"/>
    <w:rsid w:val="009D722F"/>
  </w:style>
  <w:style w:type="paragraph" w:customStyle="1" w:styleId="91E0BBB0D17C489CAA1B2D30453CC4DA">
    <w:name w:val="91E0BBB0D17C489CAA1B2D30453CC4DA"/>
    <w:rsid w:val="009D722F"/>
  </w:style>
  <w:style w:type="paragraph" w:customStyle="1" w:styleId="231D67F3278248CC8522469C8153A431">
    <w:name w:val="231D67F3278248CC8522469C8153A431"/>
    <w:rsid w:val="009D722F"/>
  </w:style>
  <w:style w:type="paragraph" w:customStyle="1" w:styleId="32CEA2C4834042C4AC991448B8E2BA6B">
    <w:name w:val="32CEA2C4834042C4AC991448B8E2BA6B"/>
    <w:rsid w:val="008F13CC"/>
  </w:style>
  <w:style w:type="paragraph" w:customStyle="1" w:styleId="C482C05E46064956949E14FEE8E8F025">
    <w:name w:val="C482C05E46064956949E14FEE8E8F025"/>
    <w:rsid w:val="008F13CC"/>
  </w:style>
  <w:style w:type="paragraph" w:customStyle="1" w:styleId="AD3EBB9F2FDF44C7A2AE142FF04DB76E">
    <w:name w:val="AD3EBB9F2FDF44C7A2AE142FF04DB76E"/>
    <w:rsid w:val="008F13CC"/>
  </w:style>
  <w:style w:type="paragraph" w:customStyle="1" w:styleId="253E03A199D5453094C50C2177C3B051">
    <w:name w:val="253E03A199D5453094C50C2177C3B051"/>
    <w:rsid w:val="008F13CC"/>
  </w:style>
  <w:style w:type="paragraph" w:customStyle="1" w:styleId="2EB1A8AB3D2A40088A3B6BB712ABED60">
    <w:name w:val="2EB1A8AB3D2A40088A3B6BB712ABED60"/>
    <w:rsid w:val="000B147F"/>
  </w:style>
  <w:style w:type="paragraph" w:customStyle="1" w:styleId="35A461E552A14C3A8E432EDF101B5681">
    <w:name w:val="35A461E552A14C3A8E432EDF101B5681"/>
    <w:rsid w:val="000B147F"/>
  </w:style>
  <w:style w:type="paragraph" w:customStyle="1" w:styleId="4D6939F460ED4ED9869E7B5A964D8386">
    <w:name w:val="4D6939F460ED4ED9869E7B5A964D8386"/>
    <w:rsid w:val="000B147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F4F45"/>
    <w:rPr>
      <w:color w:val="808080"/>
    </w:rPr>
  </w:style>
  <w:style w:type="paragraph" w:customStyle="1" w:styleId="2415657C1A974B35B71C74DB0349C698">
    <w:name w:val="2415657C1A974B35B71C74DB0349C698"/>
    <w:rsid w:val="009D722F"/>
  </w:style>
  <w:style w:type="paragraph" w:customStyle="1" w:styleId="E0A8935836BB4D2DA7314BA4E32BA8E6">
    <w:name w:val="E0A8935836BB4D2DA7314BA4E32BA8E6"/>
    <w:rsid w:val="009D722F"/>
  </w:style>
  <w:style w:type="paragraph" w:customStyle="1" w:styleId="91E0BBB0D17C489CAA1B2D30453CC4DA">
    <w:name w:val="91E0BBB0D17C489CAA1B2D30453CC4DA"/>
    <w:rsid w:val="009D722F"/>
  </w:style>
  <w:style w:type="paragraph" w:customStyle="1" w:styleId="231D67F3278248CC8522469C8153A431">
    <w:name w:val="231D67F3278248CC8522469C8153A431"/>
    <w:rsid w:val="009D722F"/>
  </w:style>
  <w:style w:type="paragraph" w:customStyle="1" w:styleId="32CEA2C4834042C4AC991448B8E2BA6B">
    <w:name w:val="32CEA2C4834042C4AC991448B8E2BA6B"/>
    <w:rsid w:val="008F13CC"/>
  </w:style>
  <w:style w:type="paragraph" w:customStyle="1" w:styleId="C482C05E46064956949E14FEE8E8F025">
    <w:name w:val="C482C05E46064956949E14FEE8E8F025"/>
    <w:rsid w:val="008F13CC"/>
  </w:style>
  <w:style w:type="paragraph" w:customStyle="1" w:styleId="AD3EBB9F2FDF44C7A2AE142FF04DB76E">
    <w:name w:val="AD3EBB9F2FDF44C7A2AE142FF04DB76E"/>
    <w:rsid w:val="008F13CC"/>
  </w:style>
  <w:style w:type="paragraph" w:customStyle="1" w:styleId="253E03A199D5453094C50C2177C3B051">
    <w:name w:val="253E03A199D5453094C50C2177C3B051"/>
    <w:rsid w:val="008F13CC"/>
  </w:style>
  <w:style w:type="paragraph" w:customStyle="1" w:styleId="2EB1A8AB3D2A40088A3B6BB712ABED60">
    <w:name w:val="2EB1A8AB3D2A40088A3B6BB712ABED60"/>
    <w:rsid w:val="000B147F"/>
  </w:style>
  <w:style w:type="paragraph" w:customStyle="1" w:styleId="35A461E552A14C3A8E432EDF101B5681">
    <w:name w:val="35A461E552A14C3A8E432EDF101B5681"/>
    <w:rsid w:val="000B147F"/>
  </w:style>
  <w:style w:type="paragraph" w:customStyle="1" w:styleId="4D6939F460ED4ED9869E7B5A964D8386">
    <w:name w:val="4D6939F460ED4ED9869E7B5A964D8386"/>
    <w:rsid w:val="000B14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Начальная">
  <a:themeElements>
    <a:clrScheme name="Начальная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Начальная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Начальная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21F485C20704748A38DFCC74EF0499B" ma:contentTypeVersion="20" ma:contentTypeDescription="Создание документа." ma:contentTypeScope="" ma:versionID="e5258de266eb6e08253c20e8a9713262">
  <xsd:schema xmlns:xsd="http://www.w3.org/2001/XMLSchema" xmlns:xs="http://www.w3.org/2001/XMLSchema" xmlns:p="http://schemas.microsoft.com/office/2006/metadata/properties" xmlns:ns2="b9d0b31f-70d3-4870-a0da-6613fb734f67" targetNamespace="http://schemas.microsoft.com/office/2006/metadata/properties" ma:root="true" ma:fieldsID="f6cae9be009c4537353606bfabf4fcdb" ns2:_="">
    <xsd:import namespace="b9d0b31f-70d3-4870-a0da-6613fb734f67"/>
    <xsd:element name="properties">
      <xsd:complexType>
        <xsd:sequence>
          <xsd:element name="documentManagement">
            <xsd:complexType>
              <xsd:all>
                <xsd:element ref="ns2:_x0414__x0430__x0442__x0430__x0020__x043e__x0442__x0447__x0435__x0442__x0430_" minOccurs="0"/>
                <xsd:element ref="ns2:_x041d__x0430__x0020__x0440__x0430__x0431__x043e__x0442__x0435__x0020__x0441__x0020_8_x003a_00_x002d_17_x003a_00" minOccurs="0"/>
                <xsd:element ref="ns2:_x0421__x043e__x0442__x0440__x0443__x0434__x043d__x0438__x043a__x0438__x0020__x0432__x043e__x0020__x0432__x0442__x043e__x0440__x0443__x044e__x0020__x0441__x043c__x0435__x043d__x0443_" minOccurs="0"/>
                <xsd:element ref="ns2:_x0421__x043e__x0442__x0440__x0443__x0434__x043d__x0438__x043a__x0438__x0020__x043d__x0430__x0020__x0431__x043e__x043b__x002e__x0020__x043b__x0438__x0441__x0442__x0435_" minOccurs="0"/>
                <xsd:element ref="ns2:_x041a__x043e__x043d__x0442__x0440__x043e__x043b__x044c__x0020__x0421__x0412__x0422__x0020__x0432__x044b__x043f__x043e__x043b__x043d__x0438__x043b__x0020__x0440__x0435__x0437__x002e__x0020__x0410__x0418__x0411_" minOccurs="0"/>
                <xsd:element ref="ns2:_x041a__x043e__x043d__x0442__x0440__x043e__x043b__x044c__x0020__x0421__x0412__x0422__x0020__x0432__x044b__x043f__x043e__x043b__x043d__x0438__x043b__x0020__x0410__x0418__x0411_" minOccurs="0"/>
                <xsd:element ref="ns2:_x041e__x043f__x0435__x0447__x0430__x0442__x044b__x0432__x0430__x043d__x0438__x0435__x0020__x043f__x043e__x043c__x0435__x0449__x0435__x043d__x0438__x044f_" minOccurs="0"/>
                <xsd:element ref="ns2:_x041f__x0435__x0447__x0430__x0442__x044c__x0020_1_x0020__x043d__x0430__x0020__x043a__x043e__x043d__x0442__x0435__x0439__x043d__x0435__x0440__x0435__x0020__x0441__x0020__x0422__x041c__x002d__x0438__x0434__x0435__x043d__x0442__x0438__x0444__x0438__x043a__x0430__x0442__x043e__x0440__x0430__x043c__x0438_" minOccurs="0"/>
                <xsd:element ref="ns2:_x041d__x043e__x043c__x0435__x0440__x0020_1_x0020__x043f__x0435__x0447__x0430__x0442__x0438__x0020__x0441__x043e__x0442__x0440__x0443__x0434__x043d__x0438__x043a__x0430__x0020__x041e__x0411__x0438__x0417__x0418_" minOccurs="0"/>
                <xsd:element ref="ns2:_x0414__x0430__x0442__x0430__x0020__x043e__x043f__x0435__x0447__x0430__x0442__x044b__x0432__x0430__x043d__x0438__x044f__x0020_1" minOccurs="0"/>
                <xsd:element ref="ns2:_x041f__x0435__x0447__x0430__x0442__x044c__x0020_2_x0020__x043d__x0430__x0020__x043a__x043e__x043d__x0442__x0435__x0439__x043d__x0435__x0440__x0435__x0020__x0441__x0020__x0422__x041c__x002d__x0438__x0434__x0435__x043d__x0442__x0438__x0444__x0438__x043a__x0430__x0442__x043e__x0440__x0430__x043c__x0438_" minOccurs="0"/>
                <xsd:element ref="ns2:_x041d__x043e__x043c__x0435__x0440__x0020_2_x0020__x043f__x0435__x0447__x0430__x0442__x0438__x0020__x0441__x043e__x0442__x0440__x0443__x0434__x043d__x0438__x043a__x0430__x0020__x041e__x0411__x0438__x0417__x0418_" minOccurs="0"/>
                <xsd:element ref="ns2:_x0414__x0430__x0442__x0430__x0020__x043e__x043f__x0435__x0447__x0430__x0442__x044b__x0432__x0430__x043d__x0438__x044f__x0020_2" minOccurs="0"/>
                <xsd:element ref="ns2:_x0414__x0421_" minOccurs="0"/>
                <xsd:element ref="ns2:_x0421__x0421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d0b31f-70d3-4870-a0da-6613fb734f67" elementFormDefault="qualified">
    <xsd:import namespace="http://schemas.microsoft.com/office/2006/documentManagement/types"/>
    <xsd:import namespace="http://schemas.microsoft.com/office/infopath/2007/PartnerControls"/>
    <xsd:element name="_x0414__x0430__x0442__x0430__x0020__x043e__x0442__x0447__x0435__x0442__x0430_" ma:index="2" nillable="true" ma:displayName="Дата отчета" ma:internalName="_x0414__x0430__x0442__x0430__x0020__x043e__x0442__x0447__x0435__x0442__x0430_">
      <xsd:simpleType>
        <xsd:restriction base="dms:Text">
          <xsd:maxLength value="255"/>
        </xsd:restriction>
      </xsd:simpleType>
    </xsd:element>
    <xsd:element name="_x041d__x0430__x0020__x0440__x0430__x0431__x043e__x0442__x0435__x0020__x0441__x0020_8_x003a_00_x002d_17_x003a_00" ma:index="3" nillable="true" ma:displayName="Все сотрудники работают во вторую смену" ma:internalName="_x041d__x0430__x0020__x0440__x0430__x0431__x043e__x0442__x0435__x0020__x0441__x0020_8_x003a_00_x002d_17_x003a_00">
      <xsd:simpleType>
        <xsd:restriction base="dms:Note">
          <xsd:maxLength value="255"/>
        </xsd:restriction>
      </xsd:simpleType>
    </xsd:element>
    <xsd:element name="_x0421__x043e__x0442__x0440__x0443__x0434__x043d__x0438__x043a__x0438__x0020__x0432__x043e__x0020__x0432__x0442__x043e__x0440__x0443__x044e__x0020__x0441__x043c__x0435__x043d__x0443_" ma:index="4" nillable="true" ma:displayName="Все сотрудники работают в первую смену" ma:internalName="_x0421__x043e__x0442__x0440__x0443__x0434__x043d__x0438__x043a__x0438__x0020__x0432__x043e__x0020__x0432__x0442__x043e__x0440__x0443__x044e__x0020__x0441__x043c__x0435__x043d__x0443_">
      <xsd:simpleType>
        <xsd:restriction base="dms:Note">
          <xsd:maxLength value="255"/>
        </xsd:restriction>
      </xsd:simpleType>
    </xsd:element>
    <xsd:element name="_x0421__x043e__x0442__x0440__x0443__x0434__x043d__x0438__x043a__x0438__x0020__x043d__x0430__x0020__x0431__x043e__x043b__x002e__x0020__x043b__x0438__x0441__x0442__x0435_" ma:index="5" nillable="true" ma:displayName="Все сотрудники присутствуют" ma:internalName="_x0421__x043e__x0442__x0440__x0443__x0434__x043d__x0438__x043a__x0438__x0020__x043d__x0430__x0020__x0431__x043e__x043b__x002e__x0020__x043b__x0438__x0441__x0442__x0435_">
      <xsd:simpleType>
        <xsd:restriction base="dms:Note">
          <xsd:maxLength value="255"/>
        </xsd:restriction>
      </xsd:simpleType>
    </xsd:element>
    <xsd:element name="_x041a__x043e__x043d__x0442__x0440__x043e__x043b__x044c__x0020__x0421__x0412__x0422__x0020__x0432__x044b__x043f__x043e__x043b__x043d__x0438__x043b__x0020__x0440__x0435__x0437__x002e__x0020__x0410__x0418__x0411_" ma:index="6" nillable="true" ma:displayName="Контроль СВТ выполнил рез. АИБ" ma:internalName="_x041a__x043e__x043d__x0442__x0440__x043e__x043b__x044c__x0020__x0421__x0412__x0422__x0020__x0432__x044b__x043f__x043e__x043b__x043d__x0438__x043b__x0020__x0440__x0435__x0437__x002e__x0020__x0410__x0418__x0411_">
      <xsd:simpleType>
        <xsd:restriction base="dms:Note">
          <xsd:maxLength value="255"/>
        </xsd:restriction>
      </xsd:simpleType>
    </xsd:element>
    <xsd:element name="_x041a__x043e__x043d__x0442__x0440__x043e__x043b__x044c__x0020__x0421__x0412__x0422__x0020__x0432__x044b__x043f__x043e__x043b__x043d__x0438__x043b__x0020__x0410__x0418__x0411_" ma:index="7" nillable="true" ma:displayName="Контроль СВТ выполнил АИБ" ma:internalName="_x041a__x043e__x043d__x0442__x0440__x043e__x043b__x044c__x0020__x0421__x0412__x0422__x0020__x0432__x044b__x043f__x043e__x043b__x043d__x0438__x043b__x0020__x0410__x0418__x0411_">
      <xsd:simpleType>
        <xsd:restriction base="dms:Note">
          <xsd:maxLength value="255"/>
        </xsd:restriction>
      </xsd:simpleType>
    </xsd:element>
    <xsd:element name="_x041e__x043f__x0435__x0447__x0430__x0442__x044b__x0432__x0430__x043d__x0438__x0435__x0020__x043f__x043e__x043c__x0435__x0449__x0435__x043d__x0438__x044f_" ma:index="8" nillable="true" ma:displayName="Опечатывание помещения" ma:internalName="_x041e__x043f__x0435__x0447__x0430__x0442__x044b__x0432__x0430__x043d__x0438__x0435__x0020__x043f__x043e__x043c__x0435__x0449__x0435__x043d__x0438__x044f_">
      <xsd:simpleType>
        <xsd:restriction base="dms:Text">
          <xsd:maxLength value="255"/>
        </xsd:restriction>
      </xsd:simpleType>
    </xsd:element>
    <xsd:element name="_x041f__x0435__x0447__x0430__x0442__x044c__x0020_1_x0020__x043d__x0430__x0020__x043a__x043e__x043d__x0442__x0435__x0439__x043d__x0435__x0440__x0435__x0020__x0441__x0020__x0422__x041c__x002d__x0438__x0434__x0435__x043d__x0442__x0438__x0444__x0438__x043a__x0430__x0442__x043e__x0440__x0430__x043c__x0438_" ma:index="9" nillable="true" ma:displayName="Печать 1 на контейнере с ТМ-идентификаторами" ma:internalName="_x041f__x0435__x0447__x0430__x0442__x044c__x0020_1_x0020__x043d__x0430__x0020__x043a__x043e__x043d__x0442__x0435__x0439__x043d__x0435__x0440__x0435__x0020__x0441__x0020__x0422__x041c__x002d__x0438__x0434__x0435__x043d__x0442__x0438__x0444__x0438__x043a__x0430__x0442__x043e__x0440__x0430__x043c__x0438_">
      <xsd:simpleType>
        <xsd:restriction base="dms:Text">
          <xsd:maxLength value="255"/>
        </xsd:restriction>
      </xsd:simpleType>
    </xsd:element>
    <xsd:element name="_x041d__x043e__x043c__x0435__x0440__x0020_1_x0020__x043f__x0435__x0447__x0430__x0442__x0438__x0020__x0441__x043e__x0442__x0440__x0443__x0434__x043d__x0438__x043a__x0430__x0020__x041e__x0411__x0438__x0417__x0418_" ma:index="10" nillable="true" ma:displayName="Номер 1 печати сотрудника ОБиЗИ" ma:internalName="_x041d__x043e__x043c__x0435__x0440__x0020_1_x0020__x043f__x0435__x0447__x0430__x0442__x0438__x0020__x0441__x043e__x0442__x0440__x0443__x0434__x043d__x0438__x043a__x0430__x0020__x041e__x0411__x0438__x0417__x0418_">
      <xsd:simpleType>
        <xsd:restriction base="dms:Text">
          <xsd:maxLength value="255"/>
        </xsd:restriction>
      </xsd:simpleType>
    </xsd:element>
    <xsd:element name="_x0414__x0430__x0442__x0430__x0020__x043e__x043f__x0435__x0447__x0430__x0442__x044b__x0432__x0430__x043d__x0438__x044f__x0020_1" ma:index="11" nillable="true" ma:displayName="Дата опечатывания 1" ma:internalName="_x0414__x0430__x0442__x0430__x0020__x043e__x043f__x0435__x0447__x0430__x0442__x044b__x0432__x0430__x043d__x0438__x044f__x0020_1">
      <xsd:simpleType>
        <xsd:restriction base="dms:Text">
          <xsd:maxLength value="255"/>
        </xsd:restriction>
      </xsd:simpleType>
    </xsd:element>
    <xsd:element name="_x041f__x0435__x0447__x0430__x0442__x044c__x0020_2_x0020__x043d__x0430__x0020__x043a__x043e__x043d__x0442__x0435__x0439__x043d__x0435__x0440__x0435__x0020__x0441__x0020__x0422__x041c__x002d__x0438__x0434__x0435__x043d__x0442__x0438__x0444__x0438__x043a__x0430__x0442__x043e__x0440__x0430__x043c__x0438_" ma:index="12" nillable="true" ma:displayName="Печать 2 на контейнере с ТМ-идентификаторами" ma:internalName="_x041f__x0435__x0447__x0430__x0442__x044c__x0020_2_x0020__x043d__x0430__x0020__x043a__x043e__x043d__x0442__x0435__x0439__x043d__x0435__x0440__x0435__x0020__x0441__x0020__x0422__x041c__x002d__x0438__x0434__x0435__x043d__x0442__x0438__x0444__x0438__x043a__x0430__x0442__x043e__x0440__x0430__x043c__x0438_">
      <xsd:simpleType>
        <xsd:restriction base="dms:Text">
          <xsd:maxLength value="255"/>
        </xsd:restriction>
      </xsd:simpleType>
    </xsd:element>
    <xsd:element name="_x041d__x043e__x043c__x0435__x0440__x0020_2_x0020__x043f__x0435__x0447__x0430__x0442__x0438__x0020__x0441__x043e__x0442__x0440__x0443__x0434__x043d__x0438__x043a__x0430__x0020__x041e__x0411__x0438__x0417__x0418_" ma:index="13" nillable="true" ma:displayName="Номер 2 печати сотрудника ОБиЗИ" ma:internalName="_x041d__x043e__x043c__x0435__x0440__x0020_2_x0020__x043f__x0435__x0447__x0430__x0442__x0438__x0020__x0441__x043e__x0442__x0440__x0443__x0434__x043d__x0438__x043a__x0430__x0020__x041e__x0411__x0438__x0417__x0418_">
      <xsd:simpleType>
        <xsd:restriction base="dms:Text">
          <xsd:maxLength value="255"/>
        </xsd:restriction>
      </xsd:simpleType>
    </xsd:element>
    <xsd:element name="_x0414__x0430__x0442__x0430__x0020__x043e__x043f__x0435__x0447__x0430__x0442__x044b__x0432__x0430__x043d__x0438__x044f__x0020_2" ma:index="14" nillable="true" ma:displayName="Дата опечатывания 2" ma:internalName="_x0414__x0430__x0442__x0430__x0020__x043e__x043f__x0435__x0447__x0430__x0442__x044b__x0432__x0430__x043d__x0438__x044f__x0020_2">
      <xsd:simpleType>
        <xsd:restriction base="dms:Text">
          <xsd:maxLength value="255"/>
        </xsd:restriction>
      </xsd:simpleType>
    </xsd:element>
    <xsd:element name="_x0414__x0421_" ma:index="15" nillable="true" ma:displayName="ДС" ma:description="Дата создания документа" ma:internalName="_x0414__x0421_">
      <xsd:simpleType>
        <xsd:restriction base="dms:Text">
          <xsd:maxLength value="255"/>
        </xsd:restriction>
      </xsd:simpleType>
    </xsd:element>
    <xsd:element name="_x0421__x0421_" ma:index="16" nillable="true" ma:displayName="СС" ma:description="Сотрудник который создал документ" ma:internalName="_x0421__x0421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9" ma:displayName="Тип контента"/>
        <xsd:element ref="dc:title" minOccurs="0" maxOccurs="1" ma:index="1" ma:displayName="Участ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d__x043e__x043c__x0435__x0440__x0020_1_x0020__x043f__x0435__x0447__x0430__x0442__x0438__x0020__x0441__x043e__x0442__x0440__x0443__x0434__x043d__x0438__x043a__x0430__x0020__x041e__x0411__x0438__x0417__x0418_ xmlns="b9d0b31f-70d3-4870-a0da-6613fb734f67" xsi:nil="true"/>
    <_x041d__x0430__x0020__x0440__x0430__x0431__x043e__x0442__x0435__x0020__x0441__x0020_8_x003a_00_x002d_17_x003a_00 xmlns="b9d0b31f-70d3-4870-a0da-6613fb734f67" xsi:nil="true"/>
    <_x041d__x043e__x043c__x0435__x0440__x0020_2_x0020__x043f__x0435__x0447__x0430__x0442__x0438__x0020__x0441__x043e__x0442__x0440__x0443__x0434__x043d__x0438__x043a__x0430__x0020__x041e__x0411__x0438__x0417__x0418_ xmlns="b9d0b31f-70d3-4870-a0da-6613fb734f67" xsi:nil="true"/>
    <_x0414__x0430__x0442__x0430__x0020__x043e__x043f__x0435__x0447__x0430__x0442__x044b__x0432__x0430__x043d__x0438__x044f__x0020_1 xmlns="b9d0b31f-70d3-4870-a0da-6613fb734f67" xsi:nil="true"/>
    <_x0421__x043e__x0442__x0440__x0443__x0434__x043d__x0438__x043a__x0438__x0020__x043d__x0430__x0020__x0431__x043e__x043b__x002e__x0020__x043b__x0438__x0441__x0442__x0435_ xmlns="b9d0b31f-70d3-4870-a0da-6613fb734f67" xsi:nil="true"/>
    <_x0414__x0430__x0442__x0430__x0020__x043e__x043f__x0435__x0447__x0430__x0442__x044b__x0432__x0430__x043d__x0438__x044f__x0020_2 xmlns="b9d0b31f-70d3-4870-a0da-6613fb734f67" xsi:nil="true"/>
    <_x0414__x0430__x0442__x0430__x0020__x043e__x0442__x0447__x0435__x0442__x0430_ xmlns="b9d0b31f-70d3-4870-a0da-6613fb734f67" xsi:nil="true"/>
    <_x041a__x043e__x043d__x0442__x0440__x043e__x043b__x044c__x0020__x0421__x0412__x0422__x0020__x0432__x044b__x043f__x043e__x043b__x043d__x0438__x043b__x0020__x0410__x0418__x0411_ xmlns="b9d0b31f-70d3-4870-a0da-6613fb734f67" xsi:nil="true"/>
    <_x0421__x043e__x0442__x0440__x0443__x0434__x043d__x0438__x043a__x0438__x0020__x0432__x043e__x0020__x0432__x0442__x043e__x0440__x0443__x044e__x0020__x0441__x043c__x0435__x043d__x0443_ xmlns="b9d0b31f-70d3-4870-a0da-6613fb734f67" xsi:nil="true"/>
    <_x041e__x043f__x0435__x0447__x0430__x0442__x044b__x0432__x0430__x043d__x0438__x0435__x0020__x043f__x043e__x043c__x0435__x0449__x0435__x043d__x0438__x044f_ xmlns="b9d0b31f-70d3-4870-a0da-6613fb734f67" xsi:nil="true"/>
    <_x041f__x0435__x0447__x0430__x0442__x044c__x0020_2_x0020__x043d__x0430__x0020__x043a__x043e__x043d__x0442__x0435__x0439__x043d__x0435__x0440__x0435__x0020__x0441__x0020__x0422__x041c__x002d__x0438__x0434__x0435__x043d__x0442__x0438__x0444__x0438__x043a__x0430__x0442__x043e__x0440__x0430__x043c__x0438_ xmlns="b9d0b31f-70d3-4870-a0da-6613fb734f67" xsi:nil="true"/>
    <_x041a__x043e__x043d__x0442__x0440__x043e__x043b__x044c__x0020__x0421__x0412__x0422__x0020__x0432__x044b__x043f__x043e__x043b__x043d__x0438__x043b__x0020__x0440__x0435__x0437__x002e__x0020__x0410__x0418__x0411_ xmlns="b9d0b31f-70d3-4870-a0da-6613fb734f67" xsi:nil="true"/>
    <_x041f__x0435__x0447__x0430__x0442__x044c__x0020_1_x0020__x043d__x0430__x0020__x043a__x043e__x043d__x0442__x0435__x0439__x043d__x0435__x0440__x0435__x0020__x0441__x0020__x0422__x041c__x002d__x0438__x0434__x0435__x043d__x0442__x0438__x0444__x0438__x043a__x0430__x0442__x043e__x0440__x0430__x043c__x0438_ xmlns="b9d0b31f-70d3-4870-a0da-6613fb734f67" xsi:nil="true"/>
    <_x0414__x0421_ xmlns="b9d0b31f-70d3-4870-a0da-6613fb734f67" xsi:nil="true"/>
    <_x0421__x0421_ xmlns="b9d0b31f-70d3-4870-a0da-6613fb734f6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BE55A6-8EB4-4F62-91C7-D823E006CC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d0b31f-70d3-4870-a0da-6613fb734f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DF3AE3-6692-4D7B-8B16-5BEB86034F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AAAB3C-0AB8-4C9F-8C77-8D4134AC8713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b9d0b31f-70d3-4870-a0da-6613fb734f67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DC640114-2F12-46A9-952A-ABAE91420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5B5B42C.dotm</Template>
  <TotalTime>1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Астахов Александр Борисович</dc:creator>
  <cp:lastModifiedBy>Астахов Александр Борисович</cp:lastModifiedBy>
  <cp:revision>2</cp:revision>
  <dcterms:created xsi:type="dcterms:W3CDTF">2017-01-23T13:18:00Z</dcterms:created>
  <dcterms:modified xsi:type="dcterms:W3CDTF">2017-01-23T13:18:00Z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0x010100421F485C20704748A38DFCC74EF0499B</vt:lpwstr>
  </property>
  <property fmtid="{D5CDD505-2E9C-101B-9397-08002B2CF9AE}" pid="3" name="Дата создания">
    <vt:filetime>2017-01-18T11:05:06Z</vt:filetime>
  </property>
</Properties>
</file>